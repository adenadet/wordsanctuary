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E223C9" w:rsidP="00913946">
            <w:pPr>
              <w:pStyle w:val="Title"/>
            </w:pPr>
            <w:r>
              <w:t>Adeniyi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ADETUNJI</w:t>
            </w:r>
          </w:p>
          <w:p w:rsidR="00692703" w:rsidRPr="00CF1A49" w:rsidRDefault="00E223C9" w:rsidP="00913946">
            <w:pPr>
              <w:pStyle w:val="ContactInfo"/>
              <w:contextualSpacing w:val="0"/>
            </w:pPr>
            <w:r>
              <w:t xml:space="preserve">29, </w:t>
            </w:r>
            <w:proofErr w:type="spellStart"/>
            <w:r>
              <w:t>Agboyi</w:t>
            </w:r>
            <w:proofErr w:type="spellEnd"/>
            <w:r>
              <w:t xml:space="preserve"> Road, </w:t>
            </w:r>
            <w:proofErr w:type="spellStart"/>
            <w:r>
              <w:t>Alapere</w:t>
            </w:r>
            <w:proofErr w:type="spellEnd"/>
            <w:r>
              <w:t>, Ketu, Lagos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C75D4762D696457ABB5B352C43E863A0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>
              <w:t xml:space="preserve"> +2347036568933, +2348070402339</w:t>
            </w:r>
          </w:p>
          <w:p w:rsidR="00692703" w:rsidRPr="00CF1A49" w:rsidRDefault="00E223C9" w:rsidP="00E223C9">
            <w:pPr>
              <w:pStyle w:val="ContactInfoEmphasis"/>
              <w:contextualSpacing w:val="0"/>
            </w:pPr>
            <w:r>
              <w:t>adenadet01@gmail.com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13177AA20ED7488C877B9763F19A3D40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Pr="00E223C9">
              <w:rPr>
                <w:lang w:val="en-GB"/>
              </w:rPr>
              <w:t>https://www.linkedin.c</w:t>
            </w:r>
            <w:r>
              <w:rPr>
                <w:lang w:val="en-GB"/>
              </w:rPr>
              <w:t>om/in/adeniyi-adetunji-29abab81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4B4A8A" w:rsidRPr="00B46583" w:rsidRDefault="004B78D0" w:rsidP="004B78D0">
            <w:pPr>
              <w:contextualSpacing w:val="0"/>
              <w:jc w:val="both"/>
              <w:rPr>
                <w:rFonts w:cstheme="minorHAnsi"/>
              </w:rPr>
            </w:pPr>
            <w:r w:rsidRPr="004B78D0">
              <w:rPr>
                <w:rFonts w:cstheme="minorHAnsi"/>
                <w:color w:val="auto"/>
              </w:rPr>
              <w:t>AWS-certified B</w:t>
            </w:r>
            <w:r w:rsidR="004B4A8A" w:rsidRPr="004B78D0">
              <w:rPr>
                <w:rFonts w:cstheme="minorHAnsi"/>
                <w:color w:val="auto"/>
              </w:rPr>
              <w:t>i</w:t>
            </w:r>
            <w:r w:rsidRPr="004B78D0">
              <w:rPr>
                <w:rFonts w:cstheme="minorHAnsi"/>
                <w:color w:val="auto"/>
              </w:rPr>
              <w:t>g Data Solution A</w:t>
            </w:r>
            <w:r w:rsidR="004B4A8A" w:rsidRPr="004B78D0">
              <w:rPr>
                <w:rFonts w:cstheme="minorHAnsi"/>
                <w:color w:val="auto"/>
              </w:rPr>
              <w:t>rchitect with 2</w:t>
            </w:r>
            <w:r w:rsidRPr="004B78D0">
              <w:rPr>
                <w:rFonts w:cstheme="minorHAnsi"/>
                <w:color w:val="auto"/>
              </w:rPr>
              <w:t>+ years of experience driving Information M</w:t>
            </w:r>
            <w:r w:rsidR="004B4A8A" w:rsidRPr="004B78D0">
              <w:rPr>
                <w:rFonts w:cstheme="minorHAnsi"/>
                <w:color w:val="auto"/>
              </w:rPr>
              <w:t>anagem</w:t>
            </w:r>
            <w:r w:rsidRPr="004B78D0">
              <w:rPr>
                <w:rFonts w:cstheme="minorHAnsi"/>
                <w:color w:val="auto"/>
              </w:rPr>
              <w:t>ent S</w:t>
            </w:r>
            <w:r w:rsidR="004B4A8A" w:rsidRPr="004B78D0">
              <w:rPr>
                <w:rFonts w:cstheme="minorHAnsi"/>
                <w:color w:val="auto"/>
              </w:rPr>
              <w:t>trategy. Strategized, designed, and deployed innovative and complete security architecture for cloud data protection for several organizations companies.</w:t>
            </w:r>
            <w:r w:rsidRPr="004B78D0">
              <w:rPr>
                <w:rFonts w:eastAsia="Arial" w:cstheme="minorHAnsi"/>
                <w:color w:val="auto"/>
              </w:rPr>
              <w:t xml:space="preserve"> </w:t>
            </w:r>
            <w:r w:rsidRPr="004B78D0">
              <w:rPr>
                <w:rFonts w:eastAsia="Arial" w:cstheme="minorHAnsi"/>
                <w:color w:val="auto"/>
              </w:rPr>
              <w:t>Proactively supporting key business functions, through value creation &amp; dyna</w:t>
            </w:r>
            <w:r w:rsidRPr="004B78D0">
              <w:rPr>
                <w:rFonts w:eastAsia="Arial" w:cstheme="minorHAnsi"/>
                <w:color w:val="auto"/>
              </w:rPr>
              <w:t>mic problem solving approaches.</w:t>
            </w:r>
            <w:r w:rsidR="004B4A8A" w:rsidRPr="004B78D0">
              <w:rPr>
                <w:rFonts w:cstheme="minorHAnsi"/>
                <w:color w:val="auto"/>
              </w:rPr>
              <w:t xml:space="preserve"> Seeking to leverage high-level understanding of Amazon Web Services global infrastructure and service migrations to becom</w:t>
            </w:r>
            <w:r w:rsidRPr="004B78D0">
              <w:rPr>
                <w:rFonts w:cstheme="minorHAnsi"/>
                <w:color w:val="auto"/>
              </w:rPr>
              <w:t>e the senior solution architect.</w:t>
            </w:r>
          </w:p>
        </w:tc>
      </w:tr>
    </w:tbl>
    <w:p w:rsidR="004E01EB" w:rsidRPr="00CF1A49" w:rsidRDefault="004B4FD3" w:rsidP="004E01EB">
      <w:pPr>
        <w:pStyle w:val="Heading1"/>
      </w:pPr>
      <w:r>
        <w:t xml:space="preserve">RELEVANT </w:t>
      </w:r>
      <w:sdt>
        <w:sdtPr>
          <w:alias w:val="Experience:"/>
          <w:tag w:val="Experience:"/>
          <w:id w:val="-1983300934"/>
          <w:placeholder>
            <w:docPart w:val="C4B2A9EB6E1E475880B20A3C90E097A4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5263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828"/>
      </w:tblGrid>
      <w:tr w:rsidR="001D0BF1" w:rsidRPr="00CF1A49" w:rsidTr="00C956BD">
        <w:tc>
          <w:tcPr>
            <w:tcW w:w="9828" w:type="dxa"/>
          </w:tcPr>
          <w:p w:rsidR="00AA1E5D" w:rsidRPr="00CF1A49" w:rsidRDefault="00AA1E5D" w:rsidP="00AA1E5D">
            <w:pPr>
              <w:pStyle w:val="Heading3"/>
              <w:contextualSpacing w:val="0"/>
              <w:outlineLvl w:val="2"/>
            </w:pPr>
            <w:r>
              <w:t>October 2020</w:t>
            </w:r>
            <w:r w:rsidRPr="00CF1A49">
              <w:t xml:space="preserve"> – </w:t>
            </w:r>
            <w:r>
              <w:t>DATE</w:t>
            </w:r>
          </w:p>
          <w:p w:rsidR="00AA1E5D" w:rsidRDefault="00AA1E5D" w:rsidP="00AA1E5D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 xml:space="preserve">ASST. HEAD, IT Dept, </w:t>
            </w:r>
            <w:r w:rsidRPr="00E223C9">
              <w:rPr>
                <w:rStyle w:val="SubtleReference"/>
              </w:rPr>
              <w:t>S</w:t>
            </w:r>
            <w:r>
              <w:rPr>
                <w:rStyle w:val="SubtleReference"/>
              </w:rPr>
              <w:t>T. NICHOLAS HOSPITAL, LAGOS, NIGERIA</w:t>
            </w:r>
          </w:p>
          <w:p w:rsidR="00AA1E5D" w:rsidRPr="004B4FD3" w:rsidRDefault="00AA1E5D" w:rsidP="00AA1E5D">
            <w:pPr>
              <w:jc w:val="both"/>
              <w:rPr>
                <w:sz w:val="20"/>
                <w:szCs w:val="20"/>
              </w:rPr>
            </w:pPr>
            <w:r w:rsidRPr="004B4FD3">
              <w:rPr>
                <w:rFonts w:ascii="Segoe UI Symbol" w:hAnsi="Segoe UI Symbol" w:cs="Segoe UI Symbol"/>
                <w:sz w:val="20"/>
                <w:szCs w:val="20"/>
              </w:rPr>
              <w:t>✔</w:t>
            </w:r>
            <w:r w:rsidRPr="004B4FD3">
              <w:rPr>
                <w:sz w:val="20"/>
                <w:szCs w:val="20"/>
              </w:rPr>
              <w:tab/>
              <w:t>Requirement gathering, Requirement Analysis, Software Development, Software Testing and Quality assurance;</w:t>
            </w:r>
          </w:p>
          <w:p w:rsidR="004B78D0" w:rsidRDefault="00AA1E5D" w:rsidP="00AA1E5D">
            <w:pPr>
              <w:jc w:val="both"/>
              <w:rPr>
                <w:sz w:val="20"/>
                <w:szCs w:val="20"/>
              </w:rPr>
            </w:pPr>
            <w:r w:rsidRPr="004B4FD3">
              <w:rPr>
                <w:rFonts w:ascii="Segoe UI Symbol" w:hAnsi="Segoe UI Symbol" w:cs="Segoe UI Symbol"/>
                <w:sz w:val="20"/>
                <w:szCs w:val="20"/>
              </w:rPr>
              <w:t>✔</w:t>
            </w:r>
            <w:r w:rsidRPr="004B4FD3">
              <w:rPr>
                <w:sz w:val="20"/>
                <w:szCs w:val="20"/>
              </w:rPr>
              <w:tab/>
            </w:r>
            <w:r w:rsidR="004B78D0" w:rsidRPr="004B78D0">
              <w:rPr>
                <w:sz w:val="20"/>
                <w:szCs w:val="20"/>
              </w:rPr>
              <w:t>Designed and edited blueprints for IT infrastructure and networking architecture ac</w:t>
            </w:r>
            <w:r w:rsidR="004B78D0">
              <w:rPr>
                <w:sz w:val="20"/>
                <w:szCs w:val="20"/>
              </w:rPr>
              <w:t>cording to management’s demands;</w:t>
            </w:r>
          </w:p>
          <w:p w:rsidR="004B78D0" w:rsidRDefault="00AA1E5D" w:rsidP="00AA1E5D">
            <w:pPr>
              <w:jc w:val="both"/>
              <w:rPr>
                <w:sz w:val="20"/>
                <w:szCs w:val="20"/>
              </w:rPr>
            </w:pPr>
            <w:r w:rsidRPr="004B4FD3">
              <w:rPr>
                <w:rFonts w:ascii="Segoe UI Symbol" w:hAnsi="Segoe UI Symbol" w:cs="Segoe UI Symbol"/>
                <w:sz w:val="20"/>
                <w:szCs w:val="20"/>
              </w:rPr>
              <w:t>✔</w:t>
            </w:r>
            <w:r w:rsidRPr="004B4FD3">
              <w:rPr>
                <w:sz w:val="20"/>
                <w:szCs w:val="20"/>
              </w:rPr>
              <w:tab/>
            </w:r>
            <w:r w:rsidR="004B78D0" w:rsidRPr="004B78D0">
              <w:rPr>
                <w:sz w:val="20"/>
                <w:szCs w:val="20"/>
              </w:rPr>
              <w:t>Monitored existing infrastructure and architectural frameworks for performance, and made cha</w:t>
            </w:r>
            <w:r w:rsidR="004B78D0">
              <w:rPr>
                <w:sz w:val="20"/>
                <w:szCs w:val="20"/>
              </w:rPr>
              <w:t>nges and updates when necessary;</w:t>
            </w:r>
          </w:p>
          <w:p w:rsidR="00AA1E5D" w:rsidRDefault="00AA1E5D" w:rsidP="004B78D0">
            <w:pPr>
              <w:jc w:val="both"/>
              <w:rPr>
                <w:sz w:val="20"/>
                <w:szCs w:val="20"/>
              </w:rPr>
            </w:pPr>
            <w:r w:rsidRPr="004B4FD3">
              <w:rPr>
                <w:rFonts w:ascii="Segoe UI Symbol" w:hAnsi="Segoe UI Symbol" w:cs="Segoe UI Symbol"/>
                <w:sz w:val="20"/>
                <w:szCs w:val="20"/>
              </w:rPr>
              <w:t>✔</w:t>
            </w:r>
            <w:r w:rsidR="004B78D0">
              <w:rPr>
                <w:sz w:val="20"/>
                <w:szCs w:val="20"/>
              </w:rPr>
              <w:tab/>
            </w:r>
            <w:r w:rsidR="004B78D0" w:rsidRPr="004B78D0">
              <w:rPr>
                <w:sz w:val="20"/>
                <w:szCs w:val="20"/>
              </w:rPr>
              <w:t>Kept up to date with latest industry knowledge and news to maintain and improve enterprise and business platforms</w:t>
            </w:r>
            <w:r w:rsidR="004B78D0">
              <w:rPr>
                <w:sz w:val="20"/>
                <w:szCs w:val="20"/>
              </w:rPr>
              <w:t>;</w:t>
            </w:r>
          </w:p>
          <w:p w:rsidR="004B78D0" w:rsidRPr="004B4FD3" w:rsidRDefault="004B78D0" w:rsidP="004B78D0">
            <w:pPr>
              <w:jc w:val="both"/>
              <w:rPr>
                <w:sz w:val="20"/>
                <w:szCs w:val="20"/>
              </w:rPr>
            </w:pPr>
            <w:r w:rsidRPr="004B4FD3">
              <w:rPr>
                <w:rFonts w:ascii="Segoe UI Symbol" w:hAnsi="Segoe UI Symbol" w:cs="Segoe UI Symbol"/>
                <w:sz w:val="20"/>
                <w:szCs w:val="20"/>
              </w:rPr>
              <w:t>✔</w:t>
            </w:r>
            <w:r w:rsidRPr="004B4FD3">
              <w:rPr>
                <w:sz w:val="20"/>
                <w:szCs w:val="20"/>
              </w:rPr>
              <w:tab/>
            </w:r>
            <w:r w:rsidRPr="004B78D0">
              <w:rPr>
                <w:sz w:val="20"/>
                <w:szCs w:val="20"/>
              </w:rPr>
              <w:t xml:space="preserve">Communicated target architectural plans and company </w:t>
            </w:r>
            <w:r>
              <w:rPr>
                <w:sz w:val="20"/>
                <w:szCs w:val="20"/>
              </w:rPr>
              <w:t>roadmaps across all departments;</w:t>
            </w:r>
          </w:p>
          <w:p w:rsidR="00AA1E5D" w:rsidRDefault="00AA1E5D" w:rsidP="00AA1E5D">
            <w:pPr>
              <w:jc w:val="both"/>
              <w:rPr>
                <w:sz w:val="20"/>
                <w:szCs w:val="20"/>
              </w:rPr>
            </w:pPr>
            <w:r w:rsidRPr="004B4FD3">
              <w:rPr>
                <w:rFonts w:ascii="Segoe UI Symbol" w:hAnsi="Segoe UI Symbol" w:cs="Segoe UI Symbol"/>
                <w:sz w:val="20"/>
                <w:szCs w:val="20"/>
              </w:rPr>
              <w:t>✔</w:t>
            </w:r>
            <w:r w:rsidRPr="004B4FD3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>Development and Deployment of Learning Management System for the entire hospital;</w:t>
            </w:r>
            <w:r w:rsidRPr="004B4FD3">
              <w:rPr>
                <w:sz w:val="20"/>
                <w:szCs w:val="20"/>
              </w:rPr>
              <w:t xml:space="preserve"> </w:t>
            </w:r>
          </w:p>
          <w:p w:rsidR="00AA1E5D" w:rsidRPr="004B4FD3" w:rsidRDefault="00AA1E5D" w:rsidP="00AA1E5D">
            <w:pPr>
              <w:jc w:val="both"/>
              <w:rPr>
                <w:sz w:val="20"/>
                <w:szCs w:val="20"/>
              </w:rPr>
            </w:pPr>
            <w:r w:rsidRPr="004B4FD3">
              <w:rPr>
                <w:rFonts w:ascii="Segoe UI Symbol" w:hAnsi="Segoe UI Symbol" w:cs="Segoe UI Symbol"/>
                <w:sz w:val="20"/>
                <w:szCs w:val="20"/>
              </w:rPr>
              <w:t>✔</w:t>
            </w:r>
            <w:r w:rsidRPr="004B4FD3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 xml:space="preserve">Deployment of a new Electronic Medical Records System for the entire hospital to increase the efficiency of </w:t>
            </w:r>
            <w:proofErr w:type="gramStart"/>
            <w:r>
              <w:rPr>
                <w:sz w:val="20"/>
                <w:szCs w:val="20"/>
              </w:rPr>
              <w:t xml:space="preserve">the  </w:t>
            </w:r>
            <w:r w:rsidR="004B78D0">
              <w:rPr>
                <w:sz w:val="20"/>
                <w:szCs w:val="20"/>
              </w:rPr>
              <w:t>hospital</w:t>
            </w:r>
            <w:proofErr w:type="gramEnd"/>
            <w:r w:rsidR="004B78D0">
              <w:rPr>
                <w:sz w:val="20"/>
                <w:szCs w:val="20"/>
              </w:rPr>
              <w:t xml:space="preserve"> across all 4 branches.</w:t>
            </w:r>
          </w:p>
          <w:p w:rsidR="00AA1E5D" w:rsidRDefault="00AA1E5D" w:rsidP="00AA1E5D">
            <w:pPr>
              <w:pStyle w:val="Heading3"/>
              <w:contextualSpacing w:val="0"/>
              <w:outlineLvl w:val="2"/>
              <w:rPr>
                <w:sz w:val="20"/>
                <w:szCs w:val="20"/>
              </w:rPr>
            </w:pPr>
          </w:p>
          <w:p w:rsidR="001D0BF1" w:rsidRPr="00CF1A49" w:rsidRDefault="00E223C9" w:rsidP="00AA1E5D">
            <w:pPr>
              <w:pStyle w:val="Heading3"/>
              <w:contextualSpacing w:val="0"/>
              <w:outlineLvl w:val="2"/>
            </w:pPr>
            <w:r>
              <w:t>February 2020</w:t>
            </w:r>
            <w:r w:rsidR="001D0BF1" w:rsidRPr="00CF1A49">
              <w:t xml:space="preserve"> – </w:t>
            </w:r>
            <w:r w:rsidR="00AA1E5D">
              <w:t>JUNE, 2020</w:t>
            </w:r>
          </w:p>
          <w:p w:rsidR="001D0BF1" w:rsidRDefault="004B78D0" w:rsidP="001D0BF1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 xml:space="preserve">JNR. SOLUTION ARCHITECT / </w:t>
            </w:r>
            <w:bookmarkStart w:id="0" w:name="_GoBack"/>
            <w:bookmarkEnd w:id="0"/>
            <w:r w:rsidR="00E223C9">
              <w:t xml:space="preserve">DEVELOPER, </w:t>
            </w:r>
            <w:r w:rsidR="00E223C9" w:rsidRPr="00E223C9">
              <w:rPr>
                <w:rStyle w:val="SubtleReference"/>
              </w:rPr>
              <w:t>SMART</w:t>
            </w:r>
            <w:r w:rsidR="00E223C9">
              <w:t xml:space="preserve"> </w:t>
            </w:r>
            <w:r w:rsidR="00E223C9" w:rsidRPr="004B4FD3">
              <w:rPr>
                <w:rStyle w:val="SubtleReference"/>
              </w:rPr>
              <w:t>MANAGEMENT IT SOLUTIONS</w:t>
            </w:r>
            <w:r w:rsidR="004B4FD3">
              <w:rPr>
                <w:rStyle w:val="SubtleReference"/>
              </w:rPr>
              <w:t xml:space="preserve">, </w:t>
            </w:r>
            <w:r w:rsidR="00C956BD">
              <w:rPr>
                <w:rStyle w:val="SubtleReference"/>
              </w:rPr>
              <w:t>QATAR</w:t>
            </w:r>
          </w:p>
          <w:p w:rsidR="00C956BD" w:rsidRPr="00C956BD" w:rsidRDefault="00C956BD" w:rsidP="00AA1E5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Working remotely </w:t>
            </w:r>
            <w:r w:rsidRPr="004B4FD3">
              <w:rPr>
                <w:sz w:val="20"/>
                <w:szCs w:val="20"/>
              </w:rPr>
              <w:t xml:space="preserve">for </w:t>
            </w:r>
            <w:r>
              <w:rPr>
                <w:sz w:val="20"/>
                <w:szCs w:val="20"/>
              </w:rPr>
              <w:t>Smart Management IT Solutions</w:t>
            </w:r>
            <w:r w:rsidRPr="004B4FD3">
              <w:rPr>
                <w:sz w:val="20"/>
                <w:szCs w:val="20"/>
              </w:rPr>
              <w:t xml:space="preserve"> on </w:t>
            </w:r>
            <w:r>
              <w:rPr>
                <w:sz w:val="20"/>
                <w:szCs w:val="20"/>
              </w:rPr>
              <w:t xml:space="preserve">various project using including their Manufacturing ERP solution. </w:t>
            </w:r>
            <w:r w:rsidRPr="004B4FD3">
              <w:rPr>
                <w:sz w:val="20"/>
                <w:szCs w:val="20"/>
              </w:rPr>
              <w:t xml:space="preserve">Working with the </w:t>
            </w:r>
            <w:r>
              <w:rPr>
                <w:sz w:val="20"/>
                <w:szCs w:val="20"/>
              </w:rPr>
              <w:t xml:space="preserve">designs team and the </w:t>
            </w:r>
            <w:r w:rsidR="00B46583">
              <w:rPr>
                <w:sz w:val="20"/>
                <w:szCs w:val="20"/>
              </w:rPr>
              <w:t>testing</w:t>
            </w:r>
            <w:r>
              <w:rPr>
                <w:sz w:val="20"/>
                <w:szCs w:val="20"/>
              </w:rPr>
              <w:t xml:space="preserve"> team to deliver high end products based on customer requirements. My duties included:</w:t>
            </w:r>
          </w:p>
          <w:p w:rsidR="00E223C9" w:rsidRPr="004B4FD3" w:rsidRDefault="00E223C9" w:rsidP="00AA1E5D">
            <w:pPr>
              <w:jc w:val="both"/>
              <w:rPr>
                <w:sz w:val="20"/>
                <w:szCs w:val="20"/>
              </w:rPr>
            </w:pPr>
            <w:r w:rsidRPr="004B4FD3">
              <w:rPr>
                <w:rFonts w:ascii="Segoe UI Symbol" w:hAnsi="Segoe UI Symbol" w:cs="Segoe UI Symbol"/>
                <w:sz w:val="20"/>
                <w:szCs w:val="20"/>
              </w:rPr>
              <w:t>✔</w:t>
            </w:r>
            <w:r w:rsidRPr="004B4FD3">
              <w:rPr>
                <w:sz w:val="20"/>
                <w:szCs w:val="20"/>
              </w:rPr>
              <w:tab/>
              <w:t>Requirement gathering, Requirement Analysis, Software Development, Software Testing and Quality assurance;</w:t>
            </w:r>
          </w:p>
          <w:p w:rsidR="00E223C9" w:rsidRPr="004B4FD3" w:rsidRDefault="00E223C9" w:rsidP="00AA1E5D">
            <w:pPr>
              <w:jc w:val="both"/>
              <w:rPr>
                <w:sz w:val="20"/>
                <w:szCs w:val="20"/>
              </w:rPr>
            </w:pPr>
            <w:r w:rsidRPr="004B4FD3">
              <w:rPr>
                <w:rFonts w:ascii="Segoe UI Symbol" w:hAnsi="Segoe UI Symbol" w:cs="Segoe UI Symbol"/>
                <w:sz w:val="20"/>
                <w:szCs w:val="20"/>
              </w:rPr>
              <w:t>✔</w:t>
            </w:r>
            <w:r w:rsidRPr="004B4FD3">
              <w:rPr>
                <w:sz w:val="20"/>
                <w:szCs w:val="20"/>
              </w:rPr>
              <w:tab/>
              <w:t>Working with cross-functional teams that aim to develop web application &amp; mobile applications;</w:t>
            </w:r>
          </w:p>
          <w:p w:rsidR="00E223C9" w:rsidRPr="004B4FD3" w:rsidRDefault="00E223C9" w:rsidP="00AA1E5D">
            <w:pPr>
              <w:jc w:val="both"/>
              <w:rPr>
                <w:sz w:val="20"/>
                <w:szCs w:val="20"/>
              </w:rPr>
            </w:pPr>
            <w:r w:rsidRPr="004B4FD3">
              <w:rPr>
                <w:rFonts w:ascii="Segoe UI Symbol" w:hAnsi="Segoe UI Symbol" w:cs="Segoe UI Symbol"/>
                <w:sz w:val="20"/>
                <w:szCs w:val="20"/>
              </w:rPr>
              <w:t>✔</w:t>
            </w:r>
            <w:r w:rsidRPr="004B4FD3">
              <w:rPr>
                <w:sz w:val="20"/>
                <w:szCs w:val="20"/>
              </w:rPr>
              <w:tab/>
              <w:t>Development and Designing of new software work flows and control flows;</w:t>
            </w:r>
          </w:p>
          <w:p w:rsidR="00E223C9" w:rsidRPr="004B4FD3" w:rsidRDefault="00E223C9" w:rsidP="00AA1E5D">
            <w:pPr>
              <w:jc w:val="both"/>
              <w:rPr>
                <w:sz w:val="20"/>
                <w:szCs w:val="20"/>
              </w:rPr>
            </w:pPr>
            <w:r w:rsidRPr="004B4FD3">
              <w:rPr>
                <w:rFonts w:ascii="Segoe UI Symbol" w:hAnsi="Segoe UI Symbol" w:cs="Segoe UI Symbol"/>
                <w:sz w:val="20"/>
                <w:szCs w:val="20"/>
              </w:rPr>
              <w:t>✔</w:t>
            </w:r>
            <w:r w:rsidRPr="004B4FD3">
              <w:rPr>
                <w:sz w:val="20"/>
                <w:szCs w:val="20"/>
              </w:rPr>
              <w:tab/>
              <w:t>Implementing a new approach to develop web applications, mobile applications and so on by fully participating in the requirement analysis session, design session, development &amp; integration session;</w:t>
            </w:r>
          </w:p>
          <w:p w:rsidR="001E3120" w:rsidRPr="00CF1A49" w:rsidRDefault="00E223C9" w:rsidP="00AA1E5D">
            <w:pPr>
              <w:contextualSpacing w:val="0"/>
              <w:jc w:val="both"/>
            </w:pPr>
            <w:r w:rsidRPr="004B4FD3">
              <w:rPr>
                <w:rFonts w:ascii="Segoe UI Symbol" w:hAnsi="Segoe UI Symbol" w:cs="Segoe UI Symbol"/>
                <w:sz w:val="20"/>
                <w:szCs w:val="20"/>
              </w:rPr>
              <w:t>✔</w:t>
            </w:r>
            <w:r w:rsidRPr="004B4FD3">
              <w:rPr>
                <w:sz w:val="20"/>
                <w:szCs w:val="20"/>
              </w:rPr>
              <w:tab/>
              <w:t>Providing detailed product documentation, product manuals, deployment and technical specifications, foster documentation processes for software designs and development life-cycle;</w:t>
            </w:r>
          </w:p>
        </w:tc>
      </w:tr>
      <w:tr w:rsidR="00F61DF9" w:rsidRPr="00CF1A49" w:rsidTr="00C956BD">
        <w:tc>
          <w:tcPr>
            <w:tcW w:w="9828" w:type="dxa"/>
            <w:tcMar>
              <w:top w:w="216" w:type="dxa"/>
            </w:tcMar>
          </w:tcPr>
          <w:p w:rsidR="00F61DF9" w:rsidRPr="00CF1A49" w:rsidRDefault="004B4FD3" w:rsidP="00F61DF9">
            <w:pPr>
              <w:pStyle w:val="Heading3"/>
              <w:contextualSpacing w:val="0"/>
              <w:outlineLvl w:val="2"/>
            </w:pPr>
            <w:r>
              <w:t>JANUARY 2019</w:t>
            </w:r>
            <w:r w:rsidR="00F61DF9" w:rsidRPr="00CF1A49">
              <w:t xml:space="preserve"> – </w:t>
            </w:r>
            <w:r>
              <w:t>APRIL, 2020</w:t>
            </w:r>
          </w:p>
          <w:p w:rsidR="00F61DF9" w:rsidRPr="00CF1A49" w:rsidRDefault="00E223C9" w:rsidP="00F61DF9">
            <w:pPr>
              <w:pStyle w:val="Heading2"/>
              <w:contextualSpacing w:val="0"/>
              <w:outlineLvl w:val="1"/>
            </w:pPr>
            <w:r>
              <w:t>DEVELOPER/</w:t>
            </w:r>
            <w:r w:rsidR="004B4A8A">
              <w:t>JNR. SOLUTION ARCHITECT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HUAWEI TECHNOLOGIES NIGERIA</w:t>
            </w:r>
          </w:p>
          <w:p w:rsidR="004B4FD3" w:rsidRPr="004B4FD3" w:rsidRDefault="004B4FD3" w:rsidP="00AA1E5D">
            <w:pPr>
              <w:tabs>
                <w:tab w:val="left" w:pos="10009"/>
              </w:tabs>
              <w:jc w:val="both"/>
              <w:rPr>
                <w:sz w:val="20"/>
                <w:szCs w:val="20"/>
              </w:rPr>
            </w:pPr>
            <w:r w:rsidRPr="004B4FD3">
              <w:rPr>
                <w:sz w:val="20"/>
                <w:szCs w:val="20"/>
              </w:rPr>
              <w:lastRenderedPageBreak/>
              <w:t xml:space="preserve">Consulting for Huawei Nigeria Limited on its ISA project for </w:t>
            </w:r>
            <w:proofErr w:type="spellStart"/>
            <w:r w:rsidRPr="004B4FD3">
              <w:rPr>
                <w:sz w:val="20"/>
                <w:szCs w:val="20"/>
              </w:rPr>
              <w:t>Globalcom</w:t>
            </w:r>
            <w:proofErr w:type="spellEnd"/>
            <w:r w:rsidRPr="004B4FD3">
              <w:rPr>
                <w:sz w:val="20"/>
                <w:szCs w:val="20"/>
              </w:rPr>
              <w:t xml:space="preserve">. Working with the MIS (Management Information Systems) unit of </w:t>
            </w:r>
            <w:proofErr w:type="spellStart"/>
            <w:r w:rsidRPr="004B4FD3">
              <w:rPr>
                <w:sz w:val="20"/>
                <w:szCs w:val="20"/>
              </w:rPr>
              <w:t>Globalcom</w:t>
            </w:r>
            <w:proofErr w:type="spellEnd"/>
            <w:r w:rsidRPr="004B4FD3">
              <w:rPr>
                <w:sz w:val="20"/>
                <w:szCs w:val="20"/>
              </w:rPr>
              <w:t xml:space="preserve"> as well as Huawei Software team. I mainly help develop new reporting modules, maintain the ISA platform (using Hadoop and Oracle architecture) for several </w:t>
            </w:r>
            <w:proofErr w:type="spellStart"/>
            <w:r w:rsidRPr="004B4FD3">
              <w:rPr>
                <w:sz w:val="20"/>
                <w:szCs w:val="20"/>
              </w:rPr>
              <w:t>Globalcom</w:t>
            </w:r>
            <w:proofErr w:type="spellEnd"/>
            <w:r w:rsidRPr="004B4FD3">
              <w:rPr>
                <w:sz w:val="20"/>
                <w:szCs w:val="20"/>
              </w:rPr>
              <w:t xml:space="preserve"> Business units such as Customer Care, Fraud, Sales and Marketing by generating intelligent reports that helps to reveal the Organizations performance and eventually improve decision making for Management.</w:t>
            </w:r>
          </w:p>
          <w:p w:rsidR="004B4FD3" w:rsidRPr="004B4FD3" w:rsidRDefault="004B4FD3" w:rsidP="00AA1E5D">
            <w:pPr>
              <w:jc w:val="both"/>
              <w:rPr>
                <w:sz w:val="20"/>
                <w:szCs w:val="20"/>
              </w:rPr>
            </w:pPr>
            <w:r w:rsidRPr="004B4FD3">
              <w:rPr>
                <w:sz w:val="20"/>
                <w:szCs w:val="20"/>
              </w:rPr>
              <w:t xml:space="preserve"> I easily achieve my duties by;</w:t>
            </w:r>
          </w:p>
          <w:p w:rsidR="004B4FD3" w:rsidRPr="004B4FD3" w:rsidRDefault="004B4FD3" w:rsidP="00AA1E5D">
            <w:pPr>
              <w:jc w:val="both"/>
              <w:rPr>
                <w:sz w:val="20"/>
                <w:szCs w:val="20"/>
              </w:rPr>
            </w:pPr>
            <w:r w:rsidRPr="004B4FD3">
              <w:rPr>
                <w:rFonts w:ascii="Segoe UI Symbol" w:hAnsi="Segoe UI Symbol" w:cs="Segoe UI Symbol"/>
                <w:sz w:val="20"/>
                <w:szCs w:val="20"/>
              </w:rPr>
              <w:t>✔</w:t>
            </w:r>
            <w:r w:rsidRPr="004B4FD3">
              <w:rPr>
                <w:sz w:val="20"/>
                <w:szCs w:val="20"/>
              </w:rPr>
              <w:tab/>
              <w:t>Having a good understanding of the telecom ecosystem and my role in solving its business needs;</w:t>
            </w:r>
          </w:p>
          <w:p w:rsidR="004B4FD3" w:rsidRPr="004B4FD3" w:rsidRDefault="004B4FD3" w:rsidP="00AA1E5D">
            <w:pPr>
              <w:jc w:val="both"/>
              <w:rPr>
                <w:sz w:val="20"/>
                <w:szCs w:val="20"/>
              </w:rPr>
            </w:pPr>
            <w:r w:rsidRPr="004B4FD3">
              <w:rPr>
                <w:rFonts w:ascii="Segoe UI Symbol" w:hAnsi="Segoe UI Symbol" w:cs="Segoe UI Symbol"/>
                <w:sz w:val="20"/>
                <w:szCs w:val="20"/>
              </w:rPr>
              <w:t>✔</w:t>
            </w:r>
            <w:r w:rsidRPr="004B4FD3">
              <w:rPr>
                <w:sz w:val="20"/>
                <w:szCs w:val="20"/>
              </w:rPr>
              <w:tab/>
              <w:t>Carrying out Requirement Gathering, Data Analysis, User Acceptance Testing on ongoing projects;</w:t>
            </w:r>
          </w:p>
          <w:p w:rsidR="004B4FD3" w:rsidRPr="004B4FD3" w:rsidRDefault="004B4FD3" w:rsidP="00AA1E5D">
            <w:pPr>
              <w:jc w:val="both"/>
              <w:rPr>
                <w:sz w:val="20"/>
                <w:szCs w:val="20"/>
              </w:rPr>
            </w:pPr>
            <w:r w:rsidRPr="004B4FD3">
              <w:rPr>
                <w:rFonts w:ascii="Segoe UI Symbol" w:hAnsi="Segoe UI Symbol" w:cs="Segoe UI Symbol"/>
                <w:sz w:val="20"/>
                <w:szCs w:val="20"/>
              </w:rPr>
              <w:t>✔</w:t>
            </w:r>
            <w:r w:rsidRPr="004B4FD3">
              <w:rPr>
                <w:sz w:val="20"/>
                <w:szCs w:val="20"/>
              </w:rPr>
              <w:tab/>
              <w:t>Developing interpersonal skills to establish good relationships with teammates and other business units ;</w:t>
            </w:r>
          </w:p>
          <w:p w:rsidR="004B4FD3" w:rsidRPr="004B4FD3" w:rsidRDefault="004B4FD3" w:rsidP="00AA1E5D">
            <w:pPr>
              <w:jc w:val="both"/>
              <w:rPr>
                <w:sz w:val="20"/>
                <w:szCs w:val="20"/>
              </w:rPr>
            </w:pPr>
            <w:r w:rsidRPr="004B4FD3">
              <w:rPr>
                <w:rFonts w:ascii="Segoe UI Symbol" w:hAnsi="Segoe UI Symbol" w:cs="Segoe UI Symbol"/>
                <w:sz w:val="20"/>
                <w:szCs w:val="20"/>
              </w:rPr>
              <w:t>✔</w:t>
            </w:r>
            <w:r w:rsidRPr="004B4FD3">
              <w:rPr>
                <w:sz w:val="20"/>
                <w:szCs w:val="20"/>
              </w:rPr>
              <w:tab/>
              <w:t>Create and maintain business relationships with end users;</w:t>
            </w:r>
          </w:p>
          <w:p w:rsidR="004B4FD3" w:rsidRPr="004B4FD3" w:rsidRDefault="004B4FD3" w:rsidP="00AA1E5D">
            <w:pPr>
              <w:jc w:val="both"/>
              <w:rPr>
                <w:sz w:val="20"/>
                <w:szCs w:val="20"/>
              </w:rPr>
            </w:pPr>
            <w:r w:rsidRPr="004B4FD3">
              <w:rPr>
                <w:rFonts w:ascii="Segoe UI Symbol" w:hAnsi="Segoe UI Symbol" w:cs="Segoe UI Symbol"/>
                <w:sz w:val="20"/>
                <w:szCs w:val="20"/>
              </w:rPr>
              <w:t>✔</w:t>
            </w:r>
            <w:r w:rsidRPr="004B4FD3">
              <w:rPr>
                <w:sz w:val="20"/>
                <w:szCs w:val="20"/>
              </w:rPr>
              <w:tab/>
              <w:t>Collaborating with vendors based on Service Level Agreements;</w:t>
            </w:r>
          </w:p>
          <w:p w:rsidR="004B4FD3" w:rsidRPr="004B4FD3" w:rsidRDefault="004B4FD3" w:rsidP="00AA1E5D">
            <w:pPr>
              <w:jc w:val="both"/>
              <w:rPr>
                <w:sz w:val="20"/>
                <w:szCs w:val="20"/>
              </w:rPr>
            </w:pPr>
            <w:r w:rsidRPr="004B4FD3">
              <w:rPr>
                <w:rFonts w:ascii="Segoe UI Symbol" w:hAnsi="Segoe UI Symbol" w:cs="Segoe UI Symbol"/>
                <w:sz w:val="20"/>
                <w:szCs w:val="20"/>
              </w:rPr>
              <w:t>✔</w:t>
            </w:r>
            <w:r w:rsidRPr="004B4FD3">
              <w:rPr>
                <w:sz w:val="20"/>
                <w:szCs w:val="20"/>
              </w:rPr>
              <w:tab/>
              <w:t>Using Oracle, SQL utilities to provide Ad-hoc reports to business as per requirement;</w:t>
            </w:r>
          </w:p>
          <w:p w:rsidR="004B4FD3" w:rsidRPr="004B4FD3" w:rsidRDefault="004B4FD3" w:rsidP="00AA1E5D">
            <w:pPr>
              <w:jc w:val="both"/>
              <w:rPr>
                <w:sz w:val="20"/>
                <w:szCs w:val="20"/>
              </w:rPr>
            </w:pPr>
            <w:r w:rsidRPr="004B4FD3">
              <w:rPr>
                <w:rFonts w:ascii="Segoe UI Symbol" w:hAnsi="Segoe UI Symbol" w:cs="Segoe UI Symbol"/>
                <w:sz w:val="20"/>
                <w:szCs w:val="20"/>
              </w:rPr>
              <w:t>✔</w:t>
            </w:r>
            <w:r w:rsidRPr="004B4FD3">
              <w:rPr>
                <w:sz w:val="20"/>
                <w:szCs w:val="20"/>
              </w:rPr>
              <w:tab/>
              <w:t>Develop automated Dashboards based on business KPI’s;</w:t>
            </w:r>
          </w:p>
          <w:p w:rsidR="004B4FD3" w:rsidRPr="004B4FD3" w:rsidRDefault="004B4FD3" w:rsidP="00AA1E5D">
            <w:pPr>
              <w:jc w:val="both"/>
              <w:rPr>
                <w:sz w:val="20"/>
                <w:szCs w:val="20"/>
              </w:rPr>
            </w:pPr>
            <w:r w:rsidRPr="004B4FD3">
              <w:rPr>
                <w:rFonts w:ascii="Segoe UI Symbol" w:hAnsi="Segoe UI Symbol" w:cs="Segoe UI Symbol"/>
                <w:sz w:val="20"/>
                <w:szCs w:val="20"/>
              </w:rPr>
              <w:t>✔</w:t>
            </w:r>
            <w:r w:rsidRPr="004B4FD3">
              <w:rPr>
                <w:sz w:val="20"/>
                <w:szCs w:val="20"/>
              </w:rPr>
              <w:tab/>
              <w:t>Using database reporting tools to retrieve and analyze Call Detail Record's (CDR's);</w:t>
            </w:r>
          </w:p>
          <w:p w:rsidR="004B4FD3" w:rsidRPr="004B4FD3" w:rsidRDefault="004B4FD3" w:rsidP="00AA1E5D">
            <w:pPr>
              <w:jc w:val="both"/>
              <w:rPr>
                <w:sz w:val="20"/>
                <w:szCs w:val="20"/>
              </w:rPr>
            </w:pPr>
            <w:r w:rsidRPr="004B4FD3">
              <w:rPr>
                <w:rFonts w:ascii="Segoe UI Symbol" w:hAnsi="Segoe UI Symbol" w:cs="Segoe UI Symbol"/>
                <w:sz w:val="20"/>
                <w:szCs w:val="20"/>
              </w:rPr>
              <w:t>✔</w:t>
            </w:r>
            <w:r w:rsidRPr="004B4FD3">
              <w:rPr>
                <w:sz w:val="20"/>
                <w:szCs w:val="20"/>
              </w:rPr>
              <w:tab/>
              <w:t>Performing Data mining on various data sources and implement ETL processes where applicable;</w:t>
            </w:r>
          </w:p>
          <w:p w:rsidR="004B4FD3" w:rsidRPr="004B4FD3" w:rsidRDefault="004B4FD3" w:rsidP="00AA1E5D">
            <w:pPr>
              <w:jc w:val="both"/>
              <w:rPr>
                <w:sz w:val="20"/>
                <w:szCs w:val="20"/>
              </w:rPr>
            </w:pPr>
            <w:r w:rsidRPr="004B4FD3">
              <w:rPr>
                <w:rFonts w:ascii="Segoe UI Symbol" w:hAnsi="Segoe UI Symbol" w:cs="Segoe UI Symbol"/>
                <w:sz w:val="20"/>
                <w:szCs w:val="20"/>
              </w:rPr>
              <w:t>✔</w:t>
            </w:r>
            <w:r w:rsidRPr="004B4FD3">
              <w:rPr>
                <w:sz w:val="20"/>
                <w:szCs w:val="20"/>
              </w:rPr>
              <w:tab/>
              <w:t>Conducting data integrity &amp; completeness checks on the data warehouse;</w:t>
            </w:r>
          </w:p>
          <w:p w:rsidR="004B4FD3" w:rsidRPr="004B4FD3" w:rsidRDefault="004B4FD3" w:rsidP="00AA1E5D">
            <w:pPr>
              <w:jc w:val="both"/>
              <w:rPr>
                <w:sz w:val="20"/>
                <w:szCs w:val="20"/>
              </w:rPr>
            </w:pPr>
            <w:r w:rsidRPr="004B4FD3">
              <w:rPr>
                <w:rFonts w:ascii="Segoe UI Symbol" w:hAnsi="Segoe UI Symbol" w:cs="Segoe UI Symbol"/>
                <w:sz w:val="20"/>
                <w:szCs w:val="20"/>
              </w:rPr>
              <w:t>✔</w:t>
            </w:r>
            <w:r w:rsidRPr="004B4FD3">
              <w:rPr>
                <w:sz w:val="20"/>
                <w:szCs w:val="20"/>
              </w:rPr>
              <w:tab/>
              <w:t>Building and testing automated processes within the Big Data (Hadoop-HDFS) environment;</w:t>
            </w:r>
          </w:p>
          <w:p w:rsidR="004B4FD3" w:rsidRPr="004B4FD3" w:rsidRDefault="004B4FD3" w:rsidP="00AA1E5D">
            <w:pPr>
              <w:jc w:val="both"/>
              <w:rPr>
                <w:sz w:val="20"/>
                <w:szCs w:val="20"/>
              </w:rPr>
            </w:pPr>
            <w:r w:rsidRPr="004B4FD3">
              <w:rPr>
                <w:rFonts w:ascii="Segoe UI Symbol" w:hAnsi="Segoe UI Symbol" w:cs="Segoe UI Symbol"/>
                <w:sz w:val="20"/>
                <w:szCs w:val="20"/>
              </w:rPr>
              <w:t>✔</w:t>
            </w:r>
            <w:r w:rsidRPr="004B4FD3">
              <w:rPr>
                <w:sz w:val="20"/>
                <w:szCs w:val="20"/>
              </w:rPr>
              <w:tab/>
              <w:t>Using Big Data tools to Identify, analyze, and interpret trends or patterns in complex data sets;</w:t>
            </w:r>
          </w:p>
          <w:p w:rsidR="004B4FD3" w:rsidRPr="004B4FD3" w:rsidRDefault="004B4FD3" w:rsidP="00AA1E5D">
            <w:pPr>
              <w:jc w:val="both"/>
              <w:rPr>
                <w:sz w:val="20"/>
                <w:szCs w:val="20"/>
              </w:rPr>
            </w:pPr>
            <w:r w:rsidRPr="004B4FD3">
              <w:rPr>
                <w:rFonts w:ascii="Segoe UI Symbol" w:hAnsi="Segoe UI Symbol" w:cs="Segoe UI Symbol"/>
                <w:sz w:val="20"/>
                <w:szCs w:val="20"/>
              </w:rPr>
              <w:t>✔</w:t>
            </w:r>
            <w:r w:rsidRPr="004B4FD3">
              <w:rPr>
                <w:sz w:val="20"/>
                <w:szCs w:val="20"/>
              </w:rPr>
              <w:tab/>
              <w:t>Develop control/data flows using SQL Server Integrated Services (SSIS);</w:t>
            </w:r>
          </w:p>
          <w:p w:rsidR="004B4FD3" w:rsidRPr="004B4FD3" w:rsidRDefault="004B4FD3" w:rsidP="00AA1E5D">
            <w:pPr>
              <w:jc w:val="both"/>
              <w:rPr>
                <w:sz w:val="20"/>
                <w:szCs w:val="20"/>
              </w:rPr>
            </w:pPr>
            <w:r w:rsidRPr="004B4FD3">
              <w:rPr>
                <w:rFonts w:ascii="Segoe UI Symbol" w:hAnsi="Segoe UI Symbol" w:cs="Segoe UI Symbol"/>
                <w:sz w:val="20"/>
                <w:szCs w:val="20"/>
              </w:rPr>
              <w:t>✔</w:t>
            </w:r>
            <w:r w:rsidRPr="004B4FD3">
              <w:rPr>
                <w:sz w:val="20"/>
                <w:szCs w:val="20"/>
              </w:rPr>
              <w:tab/>
              <w:t>Develop automated scheduled reports using SQL Server Reporting services (SSRS);</w:t>
            </w:r>
          </w:p>
          <w:p w:rsidR="004B4FD3" w:rsidRPr="004B4FD3" w:rsidRDefault="004B4FD3" w:rsidP="00AA1E5D">
            <w:pPr>
              <w:jc w:val="both"/>
              <w:rPr>
                <w:sz w:val="20"/>
                <w:szCs w:val="20"/>
              </w:rPr>
            </w:pPr>
            <w:r w:rsidRPr="004B4FD3">
              <w:rPr>
                <w:rFonts w:ascii="Segoe UI Symbol" w:hAnsi="Segoe UI Symbol" w:cs="Segoe UI Symbol"/>
                <w:sz w:val="20"/>
                <w:szCs w:val="20"/>
              </w:rPr>
              <w:t>✔</w:t>
            </w:r>
            <w:r w:rsidRPr="004B4FD3">
              <w:rPr>
                <w:sz w:val="20"/>
                <w:szCs w:val="20"/>
              </w:rPr>
              <w:tab/>
              <w:t>Develop automation processes to ensure timely delivery of Daily/Weekly/Monthly reports to business;</w:t>
            </w:r>
          </w:p>
          <w:p w:rsidR="004B4FD3" w:rsidRPr="004B4FD3" w:rsidRDefault="004B4FD3" w:rsidP="00AA1E5D">
            <w:pPr>
              <w:jc w:val="both"/>
              <w:rPr>
                <w:sz w:val="20"/>
                <w:szCs w:val="20"/>
              </w:rPr>
            </w:pPr>
            <w:r w:rsidRPr="004B4FD3">
              <w:rPr>
                <w:rFonts w:ascii="Segoe UI Symbol" w:hAnsi="Segoe UI Symbol" w:cs="Segoe UI Symbol"/>
                <w:sz w:val="20"/>
                <w:szCs w:val="20"/>
              </w:rPr>
              <w:t>✔</w:t>
            </w:r>
            <w:r w:rsidRPr="004B4FD3">
              <w:rPr>
                <w:sz w:val="20"/>
                <w:szCs w:val="20"/>
              </w:rPr>
              <w:tab/>
              <w:t>Developing and implementing ISA, PL-SQL &amp; Unix Shell/AWK scripts to support and expand MIS functionality;</w:t>
            </w:r>
          </w:p>
          <w:p w:rsidR="00F61DF9" w:rsidRDefault="004B4FD3" w:rsidP="00AA1E5D">
            <w:pPr>
              <w:jc w:val="both"/>
              <w:rPr>
                <w:sz w:val="20"/>
                <w:szCs w:val="20"/>
              </w:rPr>
            </w:pPr>
            <w:r w:rsidRPr="004B4FD3">
              <w:rPr>
                <w:rFonts w:ascii="Segoe UI Symbol" w:hAnsi="Segoe UI Symbol" w:cs="Segoe UI Symbol"/>
                <w:sz w:val="20"/>
                <w:szCs w:val="20"/>
              </w:rPr>
              <w:t>✔</w:t>
            </w:r>
            <w:r w:rsidRPr="004B4FD3">
              <w:rPr>
                <w:sz w:val="20"/>
                <w:szCs w:val="20"/>
              </w:rPr>
              <w:tab/>
              <w:t>Perform regular reconciliation of raw files between the Mediation and Big Data platform;</w:t>
            </w:r>
          </w:p>
          <w:p w:rsidR="004B4FD3" w:rsidRDefault="004B4FD3" w:rsidP="004B4FD3">
            <w:pPr>
              <w:rPr>
                <w:sz w:val="20"/>
                <w:szCs w:val="20"/>
              </w:rPr>
            </w:pPr>
          </w:p>
          <w:p w:rsidR="004B4FD3" w:rsidRPr="00CF1A49" w:rsidRDefault="004B4FD3" w:rsidP="00AA1E5D">
            <w:pPr>
              <w:pStyle w:val="Heading3"/>
              <w:contextualSpacing w:val="0"/>
              <w:jc w:val="both"/>
              <w:outlineLvl w:val="2"/>
            </w:pPr>
            <w:r>
              <w:t>NOVEMBER 2017</w:t>
            </w:r>
            <w:r w:rsidRPr="00CF1A49">
              <w:t xml:space="preserve"> – </w:t>
            </w:r>
            <w:r>
              <w:t>JANUARY, 2019</w:t>
            </w:r>
          </w:p>
          <w:p w:rsidR="004B4FD3" w:rsidRPr="00CF1A49" w:rsidRDefault="00AA1E5D" w:rsidP="00AA1E5D">
            <w:pPr>
              <w:pStyle w:val="Heading2"/>
              <w:contextualSpacing w:val="0"/>
              <w:jc w:val="both"/>
              <w:outlineLvl w:val="1"/>
            </w:pPr>
            <w:r>
              <w:t>CHIEF TECHNICAL OFFICER</w:t>
            </w:r>
            <w:r w:rsidR="004B4FD3" w:rsidRPr="00CF1A49">
              <w:t xml:space="preserve">, </w:t>
            </w:r>
            <w:r w:rsidR="004B4FD3">
              <w:rPr>
                <w:rStyle w:val="SubtleReference"/>
              </w:rPr>
              <w:t>SQUAREM LIMITED, LAGOS, NIGERIA</w:t>
            </w:r>
          </w:p>
          <w:p w:rsidR="00C956BD" w:rsidRPr="00C956BD" w:rsidRDefault="00C956BD" w:rsidP="00AA1E5D">
            <w:pPr>
              <w:jc w:val="both"/>
              <w:rPr>
                <w:sz w:val="20"/>
                <w:szCs w:val="20"/>
              </w:rPr>
            </w:pPr>
            <w:r w:rsidRPr="00C956BD">
              <w:rPr>
                <w:sz w:val="20"/>
                <w:szCs w:val="20"/>
              </w:rPr>
              <w:t>My main responsibilities included;</w:t>
            </w:r>
          </w:p>
          <w:p w:rsidR="00C956BD" w:rsidRPr="00C956BD" w:rsidRDefault="00C956BD" w:rsidP="00AA1E5D">
            <w:pPr>
              <w:jc w:val="both"/>
              <w:rPr>
                <w:sz w:val="20"/>
                <w:szCs w:val="20"/>
              </w:rPr>
            </w:pPr>
            <w:r w:rsidRPr="00C956BD">
              <w:rPr>
                <w:rFonts w:ascii="Segoe UI Symbol" w:hAnsi="Segoe UI Symbol" w:cs="Segoe UI Symbol"/>
                <w:sz w:val="20"/>
                <w:szCs w:val="20"/>
              </w:rPr>
              <w:t>✔</w:t>
            </w:r>
            <w:r w:rsidRPr="00C956BD">
              <w:rPr>
                <w:sz w:val="20"/>
                <w:szCs w:val="20"/>
              </w:rPr>
              <w:tab/>
              <w:t>Requirement gathering, Requirement Analysis, Software Development, Software Testing and Quality assurance;</w:t>
            </w:r>
          </w:p>
          <w:p w:rsidR="00C956BD" w:rsidRPr="00C956BD" w:rsidRDefault="00C956BD" w:rsidP="00AA1E5D">
            <w:pPr>
              <w:jc w:val="both"/>
              <w:rPr>
                <w:sz w:val="20"/>
                <w:szCs w:val="20"/>
              </w:rPr>
            </w:pPr>
            <w:r w:rsidRPr="00C956BD">
              <w:rPr>
                <w:rFonts w:ascii="Segoe UI Symbol" w:hAnsi="Segoe UI Symbol" w:cs="Segoe UI Symbol"/>
                <w:sz w:val="20"/>
                <w:szCs w:val="20"/>
              </w:rPr>
              <w:t>✔</w:t>
            </w:r>
            <w:r w:rsidRPr="00C956BD">
              <w:rPr>
                <w:sz w:val="20"/>
                <w:szCs w:val="20"/>
              </w:rPr>
              <w:tab/>
              <w:t>Working with cross-functional teams that aim to develop web application &amp; mobile applications;</w:t>
            </w:r>
          </w:p>
          <w:p w:rsidR="00C956BD" w:rsidRPr="00C956BD" w:rsidRDefault="00C956BD" w:rsidP="00AA1E5D">
            <w:pPr>
              <w:jc w:val="both"/>
              <w:rPr>
                <w:sz w:val="20"/>
                <w:szCs w:val="20"/>
              </w:rPr>
            </w:pPr>
            <w:r w:rsidRPr="00C956BD">
              <w:rPr>
                <w:rFonts w:ascii="Segoe UI Symbol" w:hAnsi="Segoe UI Symbol" w:cs="Segoe UI Symbol"/>
                <w:sz w:val="20"/>
                <w:szCs w:val="20"/>
              </w:rPr>
              <w:t>✔</w:t>
            </w:r>
            <w:r w:rsidRPr="00C956BD">
              <w:rPr>
                <w:sz w:val="20"/>
                <w:szCs w:val="20"/>
              </w:rPr>
              <w:tab/>
              <w:t>Development and Designing of new software work flows and control flows;</w:t>
            </w:r>
          </w:p>
          <w:p w:rsidR="00C956BD" w:rsidRPr="00C956BD" w:rsidRDefault="00C956BD" w:rsidP="00AA1E5D">
            <w:pPr>
              <w:jc w:val="both"/>
              <w:rPr>
                <w:sz w:val="20"/>
                <w:szCs w:val="20"/>
              </w:rPr>
            </w:pPr>
            <w:r w:rsidRPr="00C956BD">
              <w:rPr>
                <w:rFonts w:ascii="Segoe UI Symbol" w:hAnsi="Segoe UI Symbol" w:cs="Segoe UI Symbol"/>
                <w:sz w:val="20"/>
                <w:szCs w:val="20"/>
              </w:rPr>
              <w:t>✔</w:t>
            </w:r>
            <w:r w:rsidRPr="00C956BD">
              <w:rPr>
                <w:sz w:val="20"/>
                <w:szCs w:val="20"/>
              </w:rPr>
              <w:tab/>
              <w:t>Implementing a new approach to develop web applications, mobile applications and so on by fully participating in the requirement analysis session, design session, development &amp; integration session;</w:t>
            </w:r>
          </w:p>
          <w:p w:rsidR="00C956BD" w:rsidRPr="00C956BD" w:rsidRDefault="00C956BD" w:rsidP="00AA1E5D">
            <w:pPr>
              <w:jc w:val="both"/>
              <w:rPr>
                <w:sz w:val="20"/>
                <w:szCs w:val="20"/>
              </w:rPr>
            </w:pPr>
            <w:r w:rsidRPr="00C956BD">
              <w:rPr>
                <w:rFonts w:ascii="Segoe UI Symbol" w:hAnsi="Segoe UI Symbol" w:cs="Segoe UI Symbol"/>
                <w:sz w:val="20"/>
                <w:szCs w:val="20"/>
              </w:rPr>
              <w:t>✔</w:t>
            </w:r>
            <w:r w:rsidRPr="00C956BD">
              <w:rPr>
                <w:sz w:val="20"/>
                <w:szCs w:val="20"/>
              </w:rPr>
              <w:tab/>
              <w:t>Providing detailed product documentation, product manuals, deployment and technical specifications, foster documentation processes for software designs and development life-cycle;</w:t>
            </w:r>
          </w:p>
          <w:p w:rsidR="00657472" w:rsidRPr="00C956BD" w:rsidRDefault="00657472" w:rsidP="00AA1E5D">
            <w:pPr>
              <w:jc w:val="both"/>
              <w:rPr>
                <w:sz w:val="20"/>
                <w:szCs w:val="20"/>
              </w:rPr>
            </w:pPr>
            <w:r w:rsidRPr="00C956BD">
              <w:rPr>
                <w:rFonts w:ascii="Segoe UI Symbol" w:hAnsi="Segoe UI Symbol" w:cs="Segoe UI Symbol"/>
                <w:sz w:val="20"/>
                <w:szCs w:val="20"/>
              </w:rPr>
              <w:t>✔</w:t>
            </w:r>
            <w:r w:rsidRPr="00C956BD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>Ensuring system security and maintain global standards on security and service delivery.</w:t>
            </w:r>
          </w:p>
          <w:p w:rsidR="004B4FD3" w:rsidRDefault="004B4FD3" w:rsidP="004B4FD3"/>
          <w:p w:rsidR="00B46583" w:rsidRPr="00CF1A49" w:rsidRDefault="00C6541C" w:rsidP="00B46583">
            <w:pPr>
              <w:pStyle w:val="Heading3"/>
              <w:contextualSpacing w:val="0"/>
              <w:outlineLvl w:val="2"/>
            </w:pPr>
            <w:r>
              <w:t>SEPT</w:t>
            </w:r>
            <w:r w:rsidR="00B46583">
              <w:t>EMBER 20</w:t>
            </w:r>
            <w:r>
              <w:t>15</w:t>
            </w:r>
            <w:r w:rsidR="00B46583" w:rsidRPr="00CF1A49">
              <w:t xml:space="preserve"> – </w:t>
            </w:r>
            <w:r>
              <w:t>NOVEMBER, 2017</w:t>
            </w:r>
          </w:p>
          <w:p w:rsidR="00B46583" w:rsidRPr="00CF1A49" w:rsidRDefault="00C6541C" w:rsidP="00C6541C">
            <w:pPr>
              <w:pStyle w:val="Heading2"/>
              <w:ind w:left="605" w:hanging="605"/>
              <w:contextualSpacing w:val="0"/>
              <w:outlineLvl w:val="1"/>
            </w:pPr>
            <w:r>
              <w:t>LEAD SOFTWARE DEVELOPER</w:t>
            </w:r>
            <w:r w:rsidR="00B46583" w:rsidRPr="00CF1A49">
              <w:t xml:space="preserve">, </w:t>
            </w:r>
            <w:r>
              <w:rPr>
                <w:rStyle w:val="SubtleReference"/>
              </w:rPr>
              <w:t>orangeapple technologies ltd</w:t>
            </w:r>
            <w:r w:rsidR="00B46583">
              <w:rPr>
                <w:rStyle w:val="SubtleReference"/>
              </w:rPr>
              <w:t>, LAGOS, NIGERIA</w:t>
            </w:r>
          </w:p>
          <w:p w:rsidR="00B46583" w:rsidRPr="00C956BD" w:rsidRDefault="00B46583" w:rsidP="00AA1E5D">
            <w:pPr>
              <w:jc w:val="both"/>
              <w:rPr>
                <w:sz w:val="20"/>
                <w:szCs w:val="20"/>
              </w:rPr>
            </w:pPr>
            <w:r w:rsidRPr="00C956BD">
              <w:rPr>
                <w:sz w:val="20"/>
                <w:szCs w:val="20"/>
              </w:rPr>
              <w:t>My main responsibilities included;</w:t>
            </w:r>
          </w:p>
          <w:p w:rsidR="00C6541C" w:rsidRPr="00C6541C" w:rsidRDefault="00B46583" w:rsidP="00AA1E5D">
            <w:pPr>
              <w:jc w:val="both"/>
              <w:rPr>
                <w:sz w:val="20"/>
                <w:szCs w:val="20"/>
              </w:rPr>
            </w:pPr>
            <w:r w:rsidRPr="00C956BD">
              <w:rPr>
                <w:rFonts w:ascii="Segoe UI Symbol" w:hAnsi="Segoe UI Symbol" w:cs="Segoe UI Symbol"/>
                <w:sz w:val="20"/>
                <w:szCs w:val="20"/>
              </w:rPr>
              <w:t>✔</w:t>
            </w:r>
            <w:r w:rsidRPr="00C956BD">
              <w:rPr>
                <w:sz w:val="20"/>
                <w:szCs w:val="20"/>
              </w:rPr>
              <w:tab/>
            </w:r>
            <w:r w:rsidR="00C6541C" w:rsidRPr="00C6541C">
              <w:rPr>
                <w:sz w:val="20"/>
                <w:szCs w:val="20"/>
              </w:rPr>
              <w:t>Requirement gathering, Requirement Analysis, Software testing and Quality assurance;</w:t>
            </w:r>
          </w:p>
          <w:p w:rsidR="00C6541C" w:rsidRPr="00C6541C" w:rsidRDefault="00C6541C" w:rsidP="00AA1E5D">
            <w:pPr>
              <w:jc w:val="both"/>
              <w:rPr>
                <w:sz w:val="20"/>
                <w:szCs w:val="20"/>
              </w:rPr>
            </w:pPr>
            <w:r w:rsidRPr="00C6541C">
              <w:rPr>
                <w:rFonts w:ascii="Segoe UI Symbol" w:hAnsi="Segoe UI Symbol" w:cs="Segoe UI Symbol"/>
                <w:sz w:val="20"/>
                <w:szCs w:val="20"/>
              </w:rPr>
              <w:t>✔</w:t>
            </w:r>
            <w:r w:rsidRPr="00C6541C">
              <w:rPr>
                <w:sz w:val="20"/>
                <w:szCs w:val="20"/>
              </w:rPr>
              <w:tab/>
              <w:t>Working with cross-functional teams that aim to develop web application &amp; mobile applications;</w:t>
            </w:r>
          </w:p>
          <w:p w:rsidR="00C6541C" w:rsidRPr="00C6541C" w:rsidRDefault="00C6541C" w:rsidP="00AA1E5D">
            <w:pPr>
              <w:jc w:val="both"/>
              <w:rPr>
                <w:sz w:val="20"/>
                <w:szCs w:val="20"/>
              </w:rPr>
            </w:pPr>
            <w:r w:rsidRPr="00C6541C">
              <w:rPr>
                <w:rFonts w:ascii="Segoe UI Symbol" w:hAnsi="Segoe UI Symbol" w:cs="Segoe UI Symbol"/>
                <w:sz w:val="20"/>
                <w:szCs w:val="20"/>
              </w:rPr>
              <w:t>✔</w:t>
            </w:r>
            <w:r w:rsidRPr="00C6541C">
              <w:rPr>
                <w:sz w:val="20"/>
                <w:szCs w:val="20"/>
              </w:rPr>
              <w:tab/>
              <w:t>Implementing a fully AGILE - SCRUM approach when working in teams to develop web applications, mobile applications and so on by fully participating in the requirement analysis session, design session, development &amp; integration session;</w:t>
            </w:r>
          </w:p>
          <w:p w:rsidR="00C6541C" w:rsidRPr="00C6541C" w:rsidRDefault="00C6541C" w:rsidP="00AA1E5D">
            <w:pPr>
              <w:jc w:val="both"/>
              <w:rPr>
                <w:sz w:val="20"/>
                <w:szCs w:val="20"/>
              </w:rPr>
            </w:pPr>
            <w:r w:rsidRPr="00C6541C">
              <w:rPr>
                <w:rFonts w:ascii="Segoe UI Symbol" w:hAnsi="Segoe UI Symbol" w:cs="Segoe UI Symbol"/>
                <w:sz w:val="20"/>
                <w:szCs w:val="20"/>
              </w:rPr>
              <w:t>✔</w:t>
            </w:r>
            <w:r w:rsidRPr="00C6541C">
              <w:rPr>
                <w:sz w:val="20"/>
                <w:szCs w:val="20"/>
              </w:rPr>
              <w:tab/>
              <w:t>Providing detailed product documentation, product manuals, deployment and technical specifications, foster documentation processes for software designs and development life-cycle;</w:t>
            </w:r>
          </w:p>
          <w:p w:rsidR="00B46583" w:rsidRDefault="00C6541C" w:rsidP="00AA1E5D">
            <w:pPr>
              <w:jc w:val="both"/>
              <w:rPr>
                <w:sz w:val="20"/>
                <w:szCs w:val="20"/>
              </w:rPr>
            </w:pPr>
            <w:r w:rsidRPr="00C6541C">
              <w:rPr>
                <w:rFonts w:ascii="Segoe UI Symbol" w:hAnsi="Segoe UI Symbol" w:cs="Segoe UI Symbol"/>
                <w:sz w:val="20"/>
                <w:szCs w:val="20"/>
              </w:rPr>
              <w:t>✔</w:t>
            </w:r>
            <w:r w:rsidRPr="00C6541C">
              <w:rPr>
                <w:sz w:val="20"/>
                <w:szCs w:val="20"/>
              </w:rPr>
              <w:tab/>
              <w:t xml:space="preserve">Managing relationship between </w:t>
            </w:r>
            <w:proofErr w:type="spellStart"/>
            <w:r w:rsidRPr="00C6541C">
              <w:rPr>
                <w:sz w:val="20"/>
                <w:szCs w:val="20"/>
              </w:rPr>
              <w:t>OrangeApple</w:t>
            </w:r>
            <w:proofErr w:type="spellEnd"/>
            <w:r w:rsidRPr="00C6541C">
              <w:rPr>
                <w:sz w:val="20"/>
                <w:szCs w:val="20"/>
              </w:rPr>
              <w:t xml:space="preserve"> Technologies Limited and its clients especially those in the Public sector.</w:t>
            </w:r>
          </w:p>
          <w:p w:rsidR="00C6541C" w:rsidRDefault="00C6541C" w:rsidP="00C6541C">
            <w:pPr>
              <w:rPr>
                <w:sz w:val="20"/>
                <w:szCs w:val="20"/>
              </w:rPr>
            </w:pPr>
          </w:p>
          <w:p w:rsidR="00C6541C" w:rsidRPr="00CF1A49" w:rsidRDefault="00C6541C" w:rsidP="00C6541C">
            <w:pPr>
              <w:pStyle w:val="Heading3"/>
              <w:contextualSpacing w:val="0"/>
              <w:outlineLvl w:val="2"/>
            </w:pPr>
            <w:r>
              <w:lastRenderedPageBreak/>
              <w:t>JUNE 2014</w:t>
            </w:r>
            <w:r w:rsidRPr="00CF1A49">
              <w:t xml:space="preserve"> – </w:t>
            </w:r>
            <w:r>
              <w:t>SEPTEMBER, 2015</w:t>
            </w:r>
          </w:p>
          <w:p w:rsidR="00C6541C" w:rsidRPr="00CF1A49" w:rsidRDefault="00C6541C" w:rsidP="00AA1E5D">
            <w:pPr>
              <w:pStyle w:val="Heading2"/>
              <w:ind w:left="605" w:hanging="605"/>
              <w:contextualSpacing w:val="0"/>
              <w:jc w:val="both"/>
              <w:outlineLvl w:val="1"/>
            </w:pPr>
            <w:r>
              <w:t>front office engineer</w:t>
            </w:r>
            <w:r w:rsidRPr="00CF1A49">
              <w:t xml:space="preserve">, </w:t>
            </w:r>
            <w:r>
              <w:rPr>
                <w:rStyle w:val="SubtleReference"/>
              </w:rPr>
              <w:t>LM ERICSSON nigeria, LAGOS, NIGERIA</w:t>
            </w:r>
          </w:p>
          <w:p w:rsidR="00C6541C" w:rsidRPr="00C956BD" w:rsidRDefault="0042232A" w:rsidP="00AA1E5D">
            <w:pPr>
              <w:tabs>
                <w:tab w:val="left" w:pos="10009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Worked on the MTN MS Project</w:t>
            </w:r>
            <w:r w:rsidR="005B525D">
              <w:rPr>
                <w:sz w:val="20"/>
                <w:szCs w:val="20"/>
              </w:rPr>
              <w:t xml:space="preserve"> for LM Ericsson Nigeria. I was actively involved in the day to day monitoring of sites as well as interaction with Field Service Engineers, MTN Colocation partners as well as MTN officials</w:t>
            </w:r>
            <w:r w:rsidRPr="004B4FD3">
              <w:rPr>
                <w:sz w:val="20"/>
                <w:szCs w:val="20"/>
              </w:rPr>
              <w:t>.</w:t>
            </w:r>
            <w:r w:rsidR="005B525D">
              <w:rPr>
                <w:sz w:val="20"/>
                <w:szCs w:val="20"/>
              </w:rPr>
              <w:t xml:space="preserve"> Some my task included:</w:t>
            </w:r>
          </w:p>
          <w:p w:rsidR="00C6541C" w:rsidRPr="00C6541C" w:rsidRDefault="00C6541C" w:rsidP="00AA1E5D">
            <w:pPr>
              <w:jc w:val="both"/>
              <w:rPr>
                <w:sz w:val="20"/>
                <w:szCs w:val="20"/>
              </w:rPr>
            </w:pPr>
            <w:r w:rsidRPr="00C6541C">
              <w:rPr>
                <w:rFonts w:ascii="Segoe UI Symbol" w:hAnsi="Segoe UI Symbol" w:cs="Segoe UI Symbol"/>
                <w:sz w:val="20"/>
                <w:szCs w:val="20"/>
              </w:rPr>
              <w:t>✔</w:t>
            </w:r>
            <w:r w:rsidRPr="00C6541C">
              <w:rPr>
                <w:sz w:val="20"/>
                <w:szCs w:val="20"/>
              </w:rPr>
              <w:tab/>
              <w:t>Actively involved in web service projects as well as provided project documentation</w:t>
            </w:r>
          </w:p>
          <w:p w:rsidR="00C6541C" w:rsidRPr="00C6541C" w:rsidRDefault="00C6541C" w:rsidP="00AA1E5D">
            <w:pPr>
              <w:jc w:val="both"/>
              <w:rPr>
                <w:sz w:val="20"/>
                <w:szCs w:val="20"/>
              </w:rPr>
            </w:pPr>
            <w:r w:rsidRPr="00C6541C">
              <w:rPr>
                <w:rFonts w:ascii="Segoe UI Symbol" w:hAnsi="Segoe UI Symbol" w:cs="Segoe UI Symbol"/>
                <w:sz w:val="20"/>
                <w:szCs w:val="20"/>
              </w:rPr>
              <w:t>✔</w:t>
            </w:r>
            <w:r w:rsidRPr="00C6541C">
              <w:rPr>
                <w:sz w:val="20"/>
                <w:szCs w:val="20"/>
              </w:rPr>
              <w:tab/>
              <w:t xml:space="preserve">Monitoring of several BTS site and escalating to the relevant Field Service Engineer </w:t>
            </w:r>
          </w:p>
          <w:p w:rsidR="00C6541C" w:rsidRPr="00C6541C" w:rsidRDefault="00C6541C" w:rsidP="00AA1E5D">
            <w:pPr>
              <w:jc w:val="both"/>
              <w:rPr>
                <w:sz w:val="20"/>
                <w:szCs w:val="20"/>
              </w:rPr>
            </w:pPr>
            <w:r w:rsidRPr="00C6541C">
              <w:rPr>
                <w:rFonts w:ascii="Segoe UI Symbol" w:hAnsi="Segoe UI Symbol" w:cs="Segoe UI Symbol"/>
                <w:sz w:val="20"/>
                <w:szCs w:val="20"/>
              </w:rPr>
              <w:t>✔</w:t>
            </w:r>
            <w:r w:rsidRPr="00C6541C">
              <w:rPr>
                <w:sz w:val="20"/>
                <w:szCs w:val="20"/>
              </w:rPr>
              <w:tab/>
              <w:t>Resolution of various Alarms on the BTC;</w:t>
            </w:r>
          </w:p>
          <w:p w:rsidR="00C6541C" w:rsidRDefault="00C6541C" w:rsidP="00AA1E5D">
            <w:pPr>
              <w:jc w:val="both"/>
            </w:pPr>
            <w:r w:rsidRPr="00C6541C">
              <w:rPr>
                <w:rFonts w:ascii="Segoe UI Symbol" w:hAnsi="Segoe UI Symbol" w:cs="Segoe UI Symbol"/>
                <w:sz w:val="20"/>
                <w:szCs w:val="20"/>
              </w:rPr>
              <w:t>✔</w:t>
            </w:r>
            <w:r w:rsidRPr="00C6541C">
              <w:rPr>
                <w:sz w:val="20"/>
                <w:szCs w:val="20"/>
              </w:rPr>
              <w:tab/>
              <w:t>Report generation;</w:t>
            </w:r>
          </w:p>
        </w:tc>
      </w:tr>
      <w:tr w:rsidR="00AA1E5D" w:rsidRPr="00CF1A49" w:rsidTr="00C956BD">
        <w:tc>
          <w:tcPr>
            <w:tcW w:w="9828" w:type="dxa"/>
            <w:tcMar>
              <w:top w:w="216" w:type="dxa"/>
            </w:tcMar>
          </w:tcPr>
          <w:p w:rsidR="00AA1E5D" w:rsidRDefault="00AA1E5D" w:rsidP="00F61DF9">
            <w:pPr>
              <w:pStyle w:val="Heading3"/>
              <w:outlineLvl w:val="2"/>
            </w:pPr>
          </w:p>
        </w:tc>
      </w:tr>
    </w:tbl>
    <w:sdt>
      <w:sdtPr>
        <w:alias w:val="Education:"/>
        <w:tag w:val="Education:"/>
        <w:id w:val="-1908763273"/>
        <w:placeholder>
          <w:docPart w:val="A39088EA309048ABB6CB3A78AE468E7C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657472" w:rsidP="001D0BF1">
            <w:pPr>
              <w:pStyle w:val="Heading3"/>
              <w:contextualSpacing w:val="0"/>
              <w:outlineLvl w:val="2"/>
            </w:pPr>
            <w:r>
              <w:t>Dec</w:t>
            </w:r>
            <w:r w:rsidR="001D0BF1" w:rsidRPr="00CF1A49">
              <w:t xml:space="preserve"> </w:t>
            </w:r>
            <w:r w:rsidR="00AA1E5D">
              <w:t>2021</w:t>
            </w:r>
          </w:p>
          <w:p w:rsidR="007538DC" w:rsidRPr="00CF1A49" w:rsidRDefault="00657472" w:rsidP="00657472">
            <w:pPr>
              <w:pStyle w:val="Heading2"/>
              <w:contextualSpacing w:val="0"/>
              <w:outlineLvl w:val="1"/>
            </w:pPr>
            <w:r>
              <w:t>Msc information technology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National open university of nigeria, VI, lagos, nigeria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657472" w:rsidP="00F61DF9">
            <w:pPr>
              <w:pStyle w:val="Heading3"/>
              <w:contextualSpacing w:val="0"/>
              <w:outlineLvl w:val="2"/>
            </w:pPr>
            <w:r>
              <w:t>dec</w:t>
            </w:r>
            <w:r w:rsidR="00F61DF9" w:rsidRPr="00CF1A49">
              <w:t xml:space="preserve"> </w:t>
            </w:r>
            <w:r>
              <w:t>2012</w:t>
            </w:r>
          </w:p>
          <w:p w:rsidR="00F61DF9" w:rsidRDefault="00657472" w:rsidP="00BE21BA">
            <w:pPr>
              <w:pStyle w:val="Heading2"/>
              <w:contextualSpacing w:val="0"/>
            </w:pPr>
            <w:r>
              <w:t>b.Eng electrical engineering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University of ilorin, ilorin, kwara, nigeria</w:t>
            </w:r>
          </w:p>
        </w:tc>
      </w:tr>
    </w:tbl>
    <w:p w:rsidR="00486277" w:rsidRPr="00CF1A49" w:rsidRDefault="00657472" w:rsidP="00486277">
      <w:pPr>
        <w:pStyle w:val="Heading1"/>
      </w:pPr>
      <w:r>
        <w:t>professional certifications, training and memberships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4B4A8A" w:rsidRDefault="006229A5" w:rsidP="004B4A8A">
            <w:pPr>
              <w:pStyle w:val="ListBullet"/>
              <w:contextualSpacing w:val="0"/>
              <w:rPr>
                <w:rFonts w:cstheme="minorHAnsi"/>
              </w:rPr>
            </w:pPr>
            <w:r w:rsidRPr="00B46583">
              <w:rPr>
                <w:rFonts w:eastAsia="Arial" w:cstheme="minorHAnsi"/>
                <w:color w:val="3B3E42"/>
              </w:rPr>
              <w:t xml:space="preserve">Associate Member, Nigeria Society of Engineer – </w:t>
            </w:r>
            <w:r w:rsidRPr="00B46583">
              <w:rPr>
                <w:rFonts w:eastAsia="Arial" w:cstheme="minorHAnsi"/>
                <w:b/>
                <w:color w:val="3B3E42"/>
              </w:rPr>
              <w:t>NSE [2017]</w:t>
            </w:r>
          </w:p>
          <w:p w:rsidR="004B4A8A" w:rsidRPr="004B4A8A" w:rsidRDefault="004B4A8A" w:rsidP="004B4A8A">
            <w:pPr>
              <w:pStyle w:val="ListBullet"/>
              <w:contextualSpacing w:val="0"/>
              <w:rPr>
                <w:rFonts w:cstheme="minorHAnsi"/>
              </w:rPr>
            </w:pPr>
            <w:r w:rsidRPr="004B4A8A">
              <w:rPr>
                <w:rFonts w:cstheme="minorHAnsi"/>
              </w:rPr>
              <w:t xml:space="preserve">Google Cloud Fundamentals for AWS Professionals – </w:t>
            </w:r>
            <w:r w:rsidRPr="004B4A8A">
              <w:rPr>
                <w:rFonts w:cstheme="minorHAnsi"/>
                <w:b/>
              </w:rPr>
              <w:t xml:space="preserve">Coursera </w:t>
            </w:r>
            <w:r>
              <w:rPr>
                <w:rFonts w:cstheme="minorHAnsi"/>
                <w:b/>
              </w:rPr>
              <w:t>[2020</w:t>
            </w:r>
            <w:r w:rsidRPr="004B4A8A">
              <w:rPr>
                <w:rFonts w:cstheme="minorHAnsi"/>
                <w:b/>
              </w:rPr>
              <w:t>]</w:t>
            </w:r>
          </w:p>
          <w:p w:rsidR="001F4E6D" w:rsidRPr="00B46583" w:rsidRDefault="006229A5" w:rsidP="006229A5">
            <w:pPr>
              <w:pStyle w:val="ListBullet"/>
              <w:contextualSpacing w:val="0"/>
              <w:rPr>
                <w:rFonts w:cstheme="minorHAnsi"/>
              </w:rPr>
            </w:pPr>
            <w:r w:rsidRPr="00B46583">
              <w:rPr>
                <w:rFonts w:cstheme="minorHAnsi"/>
              </w:rPr>
              <w:t>Data Visualization using Python</w:t>
            </w:r>
            <w:r w:rsidR="00B46583">
              <w:rPr>
                <w:rFonts w:cstheme="minorHAnsi"/>
              </w:rPr>
              <w:t xml:space="preserve"> Course</w:t>
            </w:r>
            <w:r w:rsidRPr="00B46583">
              <w:rPr>
                <w:rFonts w:cstheme="minorHAnsi"/>
              </w:rPr>
              <w:t xml:space="preserve"> </w:t>
            </w:r>
            <w:r w:rsidRPr="00B46583">
              <w:rPr>
                <w:rFonts w:cstheme="minorHAnsi"/>
                <w:b/>
              </w:rPr>
              <w:t>– GLA [2020]</w:t>
            </w:r>
          </w:p>
          <w:p w:rsidR="00B46583" w:rsidRPr="004B4A8A" w:rsidRDefault="00B46583" w:rsidP="006229A5">
            <w:pPr>
              <w:pStyle w:val="ListBullet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Apache Hive </w:t>
            </w:r>
            <w:proofErr w:type="gramStart"/>
            <w:r>
              <w:rPr>
                <w:rFonts w:cstheme="minorHAnsi"/>
              </w:rPr>
              <w:t xml:space="preserve">Course </w:t>
            </w:r>
            <w:r w:rsidRPr="00B46583">
              <w:rPr>
                <w:rFonts w:cstheme="minorHAnsi"/>
              </w:rPr>
              <w:t xml:space="preserve"> </w:t>
            </w:r>
            <w:r w:rsidRPr="00B46583">
              <w:rPr>
                <w:rFonts w:cstheme="minorHAnsi"/>
                <w:b/>
              </w:rPr>
              <w:t>–</w:t>
            </w:r>
            <w:proofErr w:type="gramEnd"/>
            <w:r w:rsidRPr="00B46583">
              <w:rPr>
                <w:rFonts w:cstheme="minorHAnsi"/>
                <w:b/>
              </w:rPr>
              <w:t xml:space="preserve"> GLA [2020]</w:t>
            </w:r>
          </w:p>
          <w:p w:rsidR="004B4A8A" w:rsidRPr="004B4A8A" w:rsidRDefault="004B4A8A" w:rsidP="006229A5">
            <w:pPr>
              <w:pStyle w:val="ListBullet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Introduction to Apache Hive – </w:t>
            </w:r>
            <w:r w:rsidRPr="004B4A8A">
              <w:rPr>
                <w:rFonts w:cstheme="minorHAnsi"/>
                <w:b/>
              </w:rPr>
              <w:t>GLA [2021]</w:t>
            </w:r>
          </w:p>
          <w:p w:rsidR="004B4A8A" w:rsidRDefault="004B4A8A" w:rsidP="004B4A8A">
            <w:pPr>
              <w:pStyle w:val="ListBullet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AWS Essential – </w:t>
            </w:r>
            <w:r w:rsidRPr="004B4A8A">
              <w:rPr>
                <w:rFonts w:cstheme="minorHAnsi"/>
                <w:b/>
              </w:rPr>
              <w:t xml:space="preserve">GLA </w:t>
            </w:r>
            <w:r>
              <w:rPr>
                <w:rFonts w:cstheme="minorHAnsi"/>
                <w:b/>
              </w:rPr>
              <w:t>[2019</w:t>
            </w:r>
            <w:r w:rsidRPr="004B4A8A">
              <w:rPr>
                <w:rFonts w:cstheme="minorHAnsi"/>
                <w:b/>
              </w:rPr>
              <w:t>]</w:t>
            </w:r>
          </w:p>
          <w:p w:rsidR="004B4A8A" w:rsidRPr="00B46583" w:rsidRDefault="004B4A8A" w:rsidP="004B4A8A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rFonts w:cstheme="minorHAnsi"/>
              </w:rPr>
            </w:pPr>
          </w:p>
        </w:tc>
        <w:tc>
          <w:tcPr>
            <w:tcW w:w="4675" w:type="dxa"/>
            <w:tcMar>
              <w:left w:w="360" w:type="dxa"/>
            </w:tcMar>
          </w:tcPr>
          <w:p w:rsidR="003A0632" w:rsidRPr="00B46583" w:rsidRDefault="006229A5" w:rsidP="006229A5">
            <w:pPr>
              <w:pStyle w:val="ListBullet"/>
              <w:ind w:left="0" w:hanging="362"/>
              <w:contextualSpacing w:val="0"/>
              <w:rPr>
                <w:rFonts w:cstheme="minorHAnsi"/>
              </w:rPr>
            </w:pPr>
            <w:r w:rsidRPr="00B46583">
              <w:rPr>
                <w:rFonts w:eastAsia="Arial" w:cstheme="minorHAnsi"/>
                <w:color w:val="3B3E42"/>
              </w:rPr>
              <w:t xml:space="preserve">Associate Member, Nigeria Institute of Electrical Electronics Engineers – </w:t>
            </w:r>
            <w:r w:rsidRPr="00B46583">
              <w:rPr>
                <w:rFonts w:eastAsia="Arial" w:cstheme="minorHAnsi"/>
                <w:b/>
                <w:color w:val="3B3E42"/>
              </w:rPr>
              <w:t>IEEE [2017]</w:t>
            </w:r>
          </w:p>
          <w:p w:rsidR="004B4A8A" w:rsidRDefault="004B4A8A" w:rsidP="004B4A8A">
            <w:pPr>
              <w:pStyle w:val="ListBullet"/>
              <w:ind w:left="0" w:hanging="362"/>
              <w:contextualSpacing w:val="0"/>
              <w:rPr>
                <w:rFonts w:cstheme="minorHAnsi"/>
              </w:rPr>
            </w:pPr>
            <w:r w:rsidRPr="004B4A8A">
              <w:rPr>
                <w:rFonts w:cstheme="minorHAnsi"/>
              </w:rPr>
              <w:t xml:space="preserve">AWS Cloud </w:t>
            </w:r>
            <w:r>
              <w:rPr>
                <w:rFonts w:cstheme="minorHAnsi"/>
              </w:rPr>
              <w:t xml:space="preserve">Practitioner Essentials – </w:t>
            </w:r>
            <w:r w:rsidRPr="004B4A8A">
              <w:rPr>
                <w:rFonts w:cstheme="minorHAnsi"/>
                <w:b/>
              </w:rPr>
              <w:t>Coursera [2021]</w:t>
            </w:r>
          </w:p>
          <w:p w:rsidR="001E3120" w:rsidRPr="00B46583" w:rsidRDefault="006229A5" w:rsidP="006229A5">
            <w:pPr>
              <w:pStyle w:val="ListBullet"/>
              <w:ind w:left="0" w:hanging="362"/>
              <w:contextualSpacing w:val="0"/>
              <w:rPr>
                <w:rFonts w:cstheme="minorHAnsi"/>
                <w:b/>
              </w:rPr>
            </w:pPr>
            <w:r w:rsidRPr="00B46583">
              <w:rPr>
                <w:rFonts w:cstheme="minorHAnsi"/>
              </w:rPr>
              <w:t xml:space="preserve">Certified Network Security Specialist </w:t>
            </w:r>
            <w:r w:rsidRPr="00B46583">
              <w:rPr>
                <w:rFonts w:cstheme="minorHAnsi"/>
                <w:b/>
              </w:rPr>
              <w:t>- ICSI [2020]</w:t>
            </w:r>
          </w:p>
          <w:p w:rsidR="001E3120" w:rsidRPr="004B4A8A" w:rsidRDefault="00B46583" w:rsidP="00B46583">
            <w:pPr>
              <w:pStyle w:val="ListBullet"/>
              <w:ind w:left="0" w:hanging="362"/>
              <w:contextualSpacing w:val="0"/>
              <w:rPr>
                <w:rFonts w:cstheme="minorHAnsi"/>
              </w:rPr>
            </w:pPr>
            <w:r w:rsidRPr="00B46583">
              <w:rPr>
                <w:rFonts w:cstheme="minorHAnsi"/>
              </w:rPr>
              <w:t xml:space="preserve">Introduction to Hadoop System </w:t>
            </w:r>
            <w:r w:rsidRPr="00B46583">
              <w:rPr>
                <w:rFonts w:cstheme="minorHAnsi"/>
                <w:b/>
              </w:rPr>
              <w:t>– GLA [2020]</w:t>
            </w:r>
          </w:p>
          <w:p w:rsidR="004B4A8A" w:rsidRDefault="004B4A8A" w:rsidP="004B4A8A">
            <w:pPr>
              <w:pStyle w:val="ListBullet"/>
              <w:ind w:left="0" w:hanging="362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Mastering Big Data Analytics – </w:t>
            </w:r>
            <w:r w:rsidRPr="004B4A8A">
              <w:rPr>
                <w:rFonts w:cstheme="minorHAnsi"/>
                <w:b/>
              </w:rPr>
              <w:t>GLA [2021]</w:t>
            </w:r>
          </w:p>
          <w:p w:rsidR="004B4A8A" w:rsidRPr="004B4A8A" w:rsidRDefault="004B4A8A" w:rsidP="004B4A8A">
            <w:pPr>
              <w:pStyle w:val="ListBullet"/>
              <w:ind w:left="0" w:hanging="362"/>
              <w:contextualSpacing w:val="0"/>
              <w:rPr>
                <w:rFonts w:cstheme="minorHAnsi"/>
              </w:rPr>
            </w:pPr>
            <w:r w:rsidRPr="004B4A8A">
              <w:rPr>
                <w:rFonts w:cstheme="minorHAnsi"/>
              </w:rPr>
              <w:t>Information Security: Context and Introduction</w:t>
            </w:r>
            <w:r>
              <w:rPr>
                <w:rFonts w:cstheme="minorHAnsi"/>
              </w:rPr>
              <w:t xml:space="preserve"> </w:t>
            </w:r>
            <w:r w:rsidRPr="004B4A8A">
              <w:rPr>
                <w:rFonts w:cstheme="minorHAnsi"/>
                <w:b/>
              </w:rPr>
              <w:t>– Coursera [2021]</w:t>
            </w:r>
          </w:p>
        </w:tc>
      </w:tr>
    </w:tbl>
    <w:sdt>
      <w:sdtPr>
        <w:alias w:val="Activities:"/>
        <w:tag w:val="Activities:"/>
        <w:id w:val="1223332893"/>
        <w:placeholder>
          <w:docPart w:val="954E017AAD7444F39F760F971D386FB9"/>
        </w:placeholder>
        <w:temporary/>
        <w:showingPlcHdr/>
        <w15:appearance w15:val="hidden"/>
      </w:sdtPr>
      <w:sdtEndPr/>
      <w:sdtContent>
        <w:p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:rsidR="007F20C4" w:rsidRDefault="007F20C4" w:rsidP="007F20C4">
      <w:r>
        <w:t>Business Planning &amp; Processes</w:t>
      </w:r>
      <w:r>
        <w:tab/>
      </w:r>
      <w:r>
        <w:tab/>
        <w:t>Business Intelligence</w:t>
      </w:r>
      <w:r>
        <w:tab/>
      </w:r>
      <w:r>
        <w:tab/>
      </w:r>
      <w:r>
        <w:tab/>
        <w:t>Service to Humanity</w:t>
      </w:r>
    </w:p>
    <w:p w:rsidR="007F20C4" w:rsidRDefault="007F20C4" w:rsidP="007F20C4">
      <w:r>
        <w:t>Soccer</w:t>
      </w:r>
      <w:r>
        <w:tab/>
      </w:r>
      <w:r>
        <w:tab/>
      </w:r>
      <w:r>
        <w:tab/>
      </w:r>
      <w:r>
        <w:tab/>
      </w:r>
      <w:r>
        <w:tab/>
        <w:t>Software Development</w:t>
      </w:r>
      <w:r>
        <w:tab/>
      </w:r>
      <w:r>
        <w:tab/>
      </w:r>
      <w:r>
        <w:tab/>
        <w:t>Project Management</w:t>
      </w:r>
    </w:p>
    <w:p w:rsidR="007F20C4" w:rsidRDefault="007F20C4" w:rsidP="007F20C4">
      <w:r>
        <w:t>Public speaking/Motivational seminars</w:t>
      </w:r>
      <w:r>
        <w:tab/>
        <w:t>IT Service Management</w:t>
      </w:r>
      <w:r>
        <w:tab/>
      </w:r>
      <w:r>
        <w:tab/>
      </w:r>
      <w:r>
        <w:tab/>
        <w:t>Change Management</w:t>
      </w:r>
    </w:p>
    <w:p w:rsidR="007F20C4" w:rsidRDefault="007F20C4" w:rsidP="008E104D">
      <w:r>
        <w:t>Stock Market</w:t>
      </w:r>
      <w:r w:rsidR="008E104D">
        <w:tab/>
      </w:r>
      <w:r w:rsidR="008E104D">
        <w:tab/>
      </w:r>
      <w:r w:rsidR="008E104D">
        <w:tab/>
      </w:r>
      <w:r w:rsidR="008E104D">
        <w:tab/>
        <w:t>Rotary International</w:t>
      </w:r>
    </w:p>
    <w:p w:rsidR="008E104D" w:rsidRDefault="008E104D" w:rsidP="007F20C4"/>
    <w:p w:rsidR="007A6C2F" w:rsidRPr="00CF1A49" w:rsidRDefault="007A6C2F" w:rsidP="007A6C2F">
      <w:pPr>
        <w:pStyle w:val="Heading1"/>
      </w:pPr>
      <w:r>
        <w:t>REferences</w:t>
      </w:r>
    </w:p>
    <w:p w:rsidR="008E104D" w:rsidRPr="006E1507" w:rsidRDefault="007A6C2F" w:rsidP="007F20C4">
      <w:r>
        <w:t>Available on request</w:t>
      </w:r>
    </w:p>
    <w:sectPr w:rsidR="008E104D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2E9E" w:rsidRDefault="00DD2E9E" w:rsidP="0068194B">
      <w:r>
        <w:separator/>
      </w:r>
    </w:p>
    <w:p w:rsidR="00DD2E9E" w:rsidRDefault="00DD2E9E"/>
    <w:p w:rsidR="00DD2E9E" w:rsidRDefault="00DD2E9E"/>
  </w:endnote>
  <w:endnote w:type="continuationSeparator" w:id="0">
    <w:p w:rsidR="00DD2E9E" w:rsidRDefault="00DD2E9E" w:rsidP="0068194B">
      <w:r>
        <w:continuationSeparator/>
      </w:r>
    </w:p>
    <w:p w:rsidR="00DD2E9E" w:rsidRDefault="00DD2E9E"/>
    <w:p w:rsidR="00DD2E9E" w:rsidRDefault="00DD2E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434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2E9E" w:rsidRDefault="00DD2E9E" w:rsidP="0068194B">
      <w:r>
        <w:separator/>
      </w:r>
    </w:p>
    <w:p w:rsidR="00DD2E9E" w:rsidRDefault="00DD2E9E"/>
    <w:p w:rsidR="00DD2E9E" w:rsidRDefault="00DD2E9E"/>
  </w:footnote>
  <w:footnote w:type="continuationSeparator" w:id="0">
    <w:p w:rsidR="00DD2E9E" w:rsidRDefault="00DD2E9E" w:rsidP="0068194B">
      <w:r>
        <w:continuationSeparator/>
      </w:r>
    </w:p>
    <w:p w:rsidR="00DD2E9E" w:rsidRDefault="00DD2E9E"/>
    <w:p w:rsidR="00DD2E9E" w:rsidRDefault="00DD2E9E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81FE8B9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3C9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22C4"/>
    <w:rsid w:val="003B5928"/>
    <w:rsid w:val="003D380F"/>
    <w:rsid w:val="003E160D"/>
    <w:rsid w:val="003F1D5F"/>
    <w:rsid w:val="00405128"/>
    <w:rsid w:val="00406CFF"/>
    <w:rsid w:val="00416B25"/>
    <w:rsid w:val="00420592"/>
    <w:rsid w:val="0042232A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4A8A"/>
    <w:rsid w:val="004B4FD3"/>
    <w:rsid w:val="004B6AD0"/>
    <w:rsid w:val="004B78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8AF"/>
    <w:rsid w:val="005B1B1B"/>
    <w:rsid w:val="005B525D"/>
    <w:rsid w:val="005C5932"/>
    <w:rsid w:val="005D3CA7"/>
    <w:rsid w:val="005D4CC1"/>
    <w:rsid w:val="005F4B91"/>
    <w:rsid w:val="005F55D2"/>
    <w:rsid w:val="006229A5"/>
    <w:rsid w:val="0062312F"/>
    <w:rsid w:val="00625F2C"/>
    <w:rsid w:val="00657472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61FF4"/>
    <w:rsid w:val="0079206B"/>
    <w:rsid w:val="00796076"/>
    <w:rsid w:val="007A6C2F"/>
    <w:rsid w:val="007C0566"/>
    <w:rsid w:val="007C606B"/>
    <w:rsid w:val="007E6A61"/>
    <w:rsid w:val="007F20C4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E104D"/>
    <w:rsid w:val="008F3B14"/>
    <w:rsid w:val="00901899"/>
    <w:rsid w:val="0090344B"/>
    <w:rsid w:val="00905715"/>
    <w:rsid w:val="0091321E"/>
    <w:rsid w:val="00913946"/>
    <w:rsid w:val="0092726B"/>
    <w:rsid w:val="00931B82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34E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A1E5D"/>
    <w:rsid w:val="00AB32F8"/>
    <w:rsid w:val="00AB610B"/>
    <w:rsid w:val="00AD360E"/>
    <w:rsid w:val="00AD40FB"/>
    <w:rsid w:val="00AD782D"/>
    <w:rsid w:val="00AE7650"/>
    <w:rsid w:val="00B10EBE"/>
    <w:rsid w:val="00B236F1"/>
    <w:rsid w:val="00B46583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21BA"/>
    <w:rsid w:val="00BE423E"/>
    <w:rsid w:val="00BF61AC"/>
    <w:rsid w:val="00C47FA6"/>
    <w:rsid w:val="00C57FC6"/>
    <w:rsid w:val="00C6541C"/>
    <w:rsid w:val="00C66A7D"/>
    <w:rsid w:val="00C67BC8"/>
    <w:rsid w:val="00C779DA"/>
    <w:rsid w:val="00C814F7"/>
    <w:rsid w:val="00C956BD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D2E9E"/>
    <w:rsid w:val="00DE0FAA"/>
    <w:rsid w:val="00DE136D"/>
    <w:rsid w:val="00DE6534"/>
    <w:rsid w:val="00DF4D6C"/>
    <w:rsid w:val="00E01923"/>
    <w:rsid w:val="00E14498"/>
    <w:rsid w:val="00E223C9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71DC0D"/>
  <w15:chartTrackingRefBased/>
  <w15:docId w15:val="{77DDA0BF-051A-4D5C-824E-CA95644C9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91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7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6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S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75D4762D696457ABB5B352C43E863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001BAA-C1D3-4462-9DC1-ED7DFB3D7CF3}"/>
      </w:docPartPr>
      <w:docPartBody>
        <w:p w:rsidR="00BD284E" w:rsidRDefault="003B4248">
          <w:pPr>
            <w:pStyle w:val="C75D4762D696457ABB5B352C43E863A0"/>
          </w:pPr>
          <w:r w:rsidRPr="00CF1A49">
            <w:t>·</w:t>
          </w:r>
        </w:p>
      </w:docPartBody>
    </w:docPart>
    <w:docPart>
      <w:docPartPr>
        <w:name w:val="13177AA20ED7488C877B9763F19A3D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454E74-06AC-40B5-9E0E-9AFD5B3F9168}"/>
      </w:docPartPr>
      <w:docPartBody>
        <w:p w:rsidR="00BD284E" w:rsidRDefault="003B4248">
          <w:pPr>
            <w:pStyle w:val="13177AA20ED7488C877B9763F19A3D40"/>
          </w:pPr>
          <w:r w:rsidRPr="00CF1A49">
            <w:t>·</w:t>
          </w:r>
        </w:p>
      </w:docPartBody>
    </w:docPart>
    <w:docPart>
      <w:docPartPr>
        <w:name w:val="C4B2A9EB6E1E475880B20A3C90E097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F41454-989B-4D62-9177-7F839FB8E7FC}"/>
      </w:docPartPr>
      <w:docPartBody>
        <w:p w:rsidR="00BD284E" w:rsidRDefault="003B4248">
          <w:pPr>
            <w:pStyle w:val="C4B2A9EB6E1E475880B20A3C90E097A4"/>
          </w:pPr>
          <w:r w:rsidRPr="00CF1A49">
            <w:t>Experience</w:t>
          </w:r>
        </w:p>
      </w:docPartBody>
    </w:docPart>
    <w:docPart>
      <w:docPartPr>
        <w:name w:val="A39088EA309048ABB6CB3A78AE468E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1DD6A-6A4E-48F6-A2FD-0CF29C566B1D}"/>
      </w:docPartPr>
      <w:docPartBody>
        <w:p w:rsidR="00BD284E" w:rsidRDefault="003B4248">
          <w:pPr>
            <w:pStyle w:val="A39088EA309048ABB6CB3A78AE468E7C"/>
          </w:pPr>
          <w:r w:rsidRPr="00CF1A49">
            <w:t>Education</w:t>
          </w:r>
        </w:p>
      </w:docPartBody>
    </w:docPart>
    <w:docPart>
      <w:docPartPr>
        <w:name w:val="954E017AAD7444F39F760F971D386F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6C2E02-3A16-4EFE-9357-39EF7BD9EF03}"/>
      </w:docPartPr>
      <w:docPartBody>
        <w:p w:rsidR="00BD284E" w:rsidRDefault="003B4248">
          <w:pPr>
            <w:pStyle w:val="954E017AAD7444F39F760F971D386FB9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CFC"/>
    <w:rsid w:val="001121CA"/>
    <w:rsid w:val="003B4248"/>
    <w:rsid w:val="004C6BDB"/>
    <w:rsid w:val="00535CFC"/>
    <w:rsid w:val="00BD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DA2C6D3BCE4327A25F4FF526176DA0">
    <w:name w:val="9DDA2C6D3BCE4327A25F4FF526176DA0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9F9064376B394D11B171E5656552C404">
    <w:name w:val="9F9064376B394D11B171E5656552C404"/>
  </w:style>
  <w:style w:type="paragraph" w:customStyle="1" w:styleId="AB5DF70ABC944CC3A3FAF3AC5E169393">
    <w:name w:val="AB5DF70ABC944CC3A3FAF3AC5E169393"/>
  </w:style>
  <w:style w:type="paragraph" w:customStyle="1" w:styleId="C75D4762D696457ABB5B352C43E863A0">
    <w:name w:val="C75D4762D696457ABB5B352C43E863A0"/>
  </w:style>
  <w:style w:type="paragraph" w:customStyle="1" w:styleId="B11689EDB37640EEB6D24857365CC08B">
    <w:name w:val="B11689EDB37640EEB6D24857365CC08B"/>
  </w:style>
  <w:style w:type="paragraph" w:customStyle="1" w:styleId="BD4EB71CDB384ABBA91839362BCB2942">
    <w:name w:val="BD4EB71CDB384ABBA91839362BCB2942"/>
  </w:style>
  <w:style w:type="paragraph" w:customStyle="1" w:styleId="13177AA20ED7488C877B9763F19A3D40">
    <w:name w:val="13177AA20ED7488C877B9763F19A3D40"/>
  </w:style>
  <w:style w:type="paragraph" w:customStyle="1" w:styleId="A27682EE33DD4D9DBCE3E6C86E389295">
    <w:name w:val="A27682EE33DD4D9DBCE3E6C86E389295"/>
  </w:style>
  <w:style w:type="paragraph" w:customStyle="1" w:styleId="2B6609588A1149019729EB2F3FA9086B">
    <w:name w:val="2B6609588A1149019729EB2F3FA9086B"/>
  </w:style>
  <w:style w:type="paragraph" w:customStyle="1" w:styleId="F2B9842E871945868332E70215AF9C63">
    <w:name w:val="F2B9842E871945868332E70215AF9C63"/>
  </w:style>
  <w:style w:type="paragraph" w:customStyle="1" w:styleId="6A7D5953C1FF4D55AF448BDB37864078">
    <w:name w:val="6A7D5953C1FF4D55AF448BDB37864078"/>
  </w:style>
  <w:style w:type="paragraph" w:customStyle="1" w:styleId="C4B2A9EB6E1E475880B20A3C90E097A4">
    <w:name w:val="C4B2A9EB6E1E475880B20A3C90E097A4"/>
  </w:style>
  <w:style w:type="paragraph" w:customStyle="1" w:styleId="8E169639BC204912BD7C205DD27FB2E2">
    <w:name w:val="8E169639BC204912BD7C205DD27FB2E2"/>
  </w:style>
  <w:style w:type="paragraph" w:customStyle="1" w:styleId="02AC485DB5D44719A5318215111459E1">
    <w:name w:val="02AC485DB5D44719A5318215111459E1"/>
  </w:style>
  <w:style w:type="paragraph" w:customStyle="1" w:styleId="09E4385108534E39B0FBAEA0891BB39E">
    <w:name w:val="09E4385108534E39B0FBAEA0891BB39E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691C47D3C23E42039DA7E64942CEFACE">
    <w:name w:val="691C47D3C23E42039DA7E64942CEFACE"/>
  </w:style>
  <w:style w:type="paragraph" w:customStyle="1" w:styleId="AC496E66ED0340F080A52A2CEAA75D2E">
    <w:name w:val="AC496E66ED0340F080A52A2CEAA75D2E"/>
  </w:style>
  <w:style w:type="paragraph" w:customStyle="1" w:styleId="F6852B0BEA2E4BFEA9E8151F597F8A4E">
    <w:name w:val="F6852B0BEA2E4BFEA9E8151F597F8A4E"/>
  </w:style>
  <w:style w:type="paragraph" w:customStyle="1" w:styleId="777BAC37EFA24215B9DDB55258B4FD21">
    <w:name w:val="777BAC37EFA24215B9DDB55258B4FD21"/>
  </w:style>
  <w:style w:type="paragraph" w:customStyle="1" w:styleId="8055B11816344B389C8326C9089E7932">
    <w:name w:val="8055B11816344B389C8326C9089E7932"/>
  </w:style>
  <w:style w:type="paragraph" w:customStyle="1" w:styleId="E94EDB3C23E84D62A038893D96F2E5DB">
    <w:name w:val="E94EDB3C23E84D62A038893D96F2E5DB"/>
  </w:style>
  <w:style w:type="paragraph" w:customStyle="1" w:styleId="187323BA449B4F82BE1B4244772AE6B3">
    <w:name w:val="187323BA449B4F82BE1B4244772AE6B3"/>
  </w:style>
  <w:style w:type="paragraph" w:customStyle="1" w:styleId="A39088EA309048ABB6CB3A78AE468E7C">
    <w:name w:val="A39088EA309048ABB6CB3A78AE468E7C"/>
  </w:style>
  <w:style w:type="paragraph" w:customStyle="1" w:styleId="75EF7B445FC040E4AC2E14B869AB6450">
    <w:name w:val="75EF7B445FC040E4AC2E14B869AB6450"/>
  </w:style>
  <w:style w:type="paragraph" w:customStyle="1" w:styleId="3265E2FB0C2D48B5AA5CFBA45F209ECE">
    <w:name w:val="3265E2FB0C2D48B5AA5CFBA45F209ECE"/>
  </w:style>
  <w:style w:type="paragraph" w:customStyle="1" w:styleId="AD24C3FAF4CE4651ACE78330C01BF8CB">
    <w:name w:val="AD24C3FAF4CE4651ACE78330C01BF8CB"/>
  </w:style>
  <w:style w:type="paragraph" w:customStyle="1" w:styleId="B8404224D430458397B090A8D50533E0">
    <w:name w:val="B8404224D430458397B090A8D50533E0"/>
  </w:style>
  <w:style w:type="paragraph" w:customStyle="1" w:styleId="6AB06B85180649B3B93CDF65D849FB60">
    <w:name w:val="6AB06B85180649B3B93CDF65D849FB60"/>
  </w:style>
  <w:style w:type="paragraph" w:customStyle="1" w:styleId="00D1A682D52247DABB6B9137BD5D3183">
    <w:name w:val="00D1A682D52247DABB6B9137BD5D3183"/>
  </w:style>
  <w:style w:type="paragraph" w:customStyle="1" w:styleId="0338B54A8C2E481CBA81C19315AD024B">
    <w:name w:val="0338B54A8C2E481CBA81C19315AD024B"/>
  </w:style>
  <w:style w:type="paragraph" w:customStyle="1" w:styleId="70E846FDA4424996B11DEB1D3C9DF6D3">
    <w:name w:val="70E846FDA4424996B11DEB1D3C9DF6D3"/>
  </w:style>
  <w:style w:type="paragraph" w:customStyle="1" w:styleId="04B1F25B3EE04111AE1969C21516B3F7">
    <w:name w:val="04B1F25B3EE04111AE1969C21516B3F7"/>
  </w:style>
  <w:style w:type="paragraph" w:customStyle="1" w:styleId="7A8BD745D5F445A18CCCBDAF9D3199D4">
    <w:name w:val="7A8BD745D5F445A18CCCBDAF9D3199D4"/>
  </w:style>
  <w:style w:type="paragraph" w:customStyle="1" w:styleId="9CE7282081D544F7950843A9C333F8EA">
    <w:name w:val="9CE7282081D544F7950843A9C333F8EA"/>
  </w:style>
  <w:style w:type="paragraph" w:customStyle="1" w:styleId="1E52C052D8F14BF385F880FA359785C4">
    <w:name w:val="1E52C052D8F14BF385F880FA359785C4"/>
  </w:style>
  <w:style w:type="paragraph" w:customStyle="1" w:styleId="2676D1BAD7BB4C84AA8A3DE9F551ADB5">
    <w:name w:val="2676D1BAD7BB4C84AA8A3DE9F551ADB5"/>
  </w:style>
  <w:style w:type="paragraph" w:customStyle="1" w:styleId="B4F274BE863341BCA2FD25BABD5032FA">
    <w:name w:val="B4F274BE863341BCA2FD25BABD5032FA"/>
  </w:style>
  <w:style w:type="paragraph" w:customStyle="1" w:styleId="2D30E7479A594C78880193438115DD9E">
    <w:name w:val="2D30E7479A594C78880193438115DD9E"/>
  </w:style>
  <w:style w:type="paragraph" w:customStyle="1" w:styleId="DEB196DCDAA240DC8033142226D7BBCF">
    <w:name w:val="DEB196DCDAA240DC8033142226D7BBCF"/>
  </w:style>
  <w:style w:type="paragraph" w:customStyle="1" w:styleId="954E017AAD7444F39F760F971D386FB9">
    <w:name w:val="954E017AAD7444F39F760F971D386FB9"/>
  </w:style>
  <w:style w:type="paragraph" w:customStyle="1" w:styleId="53976DF946714C0A99CBC47D077A874B">
    <w:name w:val="53976DF946714C0A99CBC47D077A874B"/>
  </w:style>
  <w:style w:type="paragraph" w:customStyle="1" w:styleId="F5DDD5C46A534251950C1A4FF9AB8918">
    <w:name w:val="F5DDD5C46A534251950C1A4FF9AB8918"/>
    <w:rsid w:val="00535CFC"/>
  </w:style>
  <w:style w:type="paragraph" w:customStyle="1" w:styleId="92C3506D5EF64829A14968A0FF937885">
    <w:name w:val="92C3506D5EF64829A14968A0FF937885"/>
    <w:rsid w:val="00535C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0</TotalTime>
  <Pages>3</Pages>
  <Words>1219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Lakeside</cp:lastModifiedBy>
  <cp:revision>2</cp:revision>
  <dcterms:created xsi:type="dcterms:W3CDTF">2021-10-21T07:38:00Z</dcterms:created>
  <dcterms:modified xsi:type="dcterms:W3CDTF">2021-10-21T07:38:00Z</dcterms:modified>
  <cp:category/>
</cp:coreProperties>
</file>